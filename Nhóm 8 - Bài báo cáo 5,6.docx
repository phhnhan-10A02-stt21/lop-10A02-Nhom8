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Grid paper" recolor="t" type="frame"/>
    </v:background>
  </w:background>
  <w:body>
    <w:bookmarkStart w:id="0" w:name="_GoBack"/>
    <w:bookmarkEnd w:id="0"/>
    <w:p w:rsidR="00D029E2" w:rsidRDefault="00174F4E" w:rsidP="00D029E2">
      <w:r>
        <w:rPr>
          <w:noProof/>
        </w:rPr>
        <mc:AlternateContent>
          <mc:Choice Requires="wps">
            <w:drawing>
              <wp:anchor distT="0" distB="0" distL="114300" distR="114300" simplePos="0" relativeHeight="251659264" behindDoc="0" locked="0" layoutInCell="1" allowOverlap="1" wp14:anchorId="459CC420" wp14:editId="2A1CE933">
                <wp:simplePos x="0" y="0"/>
                <wp:positionH relativeFrom="column">
                  <wp:posOffset>85725</wp:posOffset>
                </wp:positionH>
                <wp:positionV relativeFrom="paragraph">
                  <wp:posOffset>9525</wp:posOffset>
                </wp:positionV>
                <wp:extent cx="6475095" cy="2889250"/>
                <wp:effectExtent l="0" t="0" r="1905" b="63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889250"/>
                        </a:xfrm>
                        <a:prstGeom prst="rect">
                          <a:avLst/>
                        </a:prstGeom>
                        <a:solidFill>
                          <a:schemeClr val="accent2">
                            <a:lumMod val="20000"/>
                            <a:lumOff val="80000"/>
                          </a:schemeClr>
                        </a:solidFill>
                        <a:ln w="9525">
                          <a:noFill/>
                          <a:miter lim="800000"/>
                          <a:headEnd/>
                          <a:tailEnd/>
                        </a:ln>
                      </wps:spPr>
                      <wps:txbx>
                        <w:txbxContent>
                          <w:p w:rsidR="00D029E2" w:rsidRPr="00F30BE3" w:rsidRDefault="00F30BE3" w:rsidP="00D029E2">
                            <w:pPr>
                              <w:spacing w:after="0"/>
                              <w:jc w:val="center"/>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F30BE3">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Báo cáo</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A: Máy tính và xã hội tri thức</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Ngôn ngữ lập trình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F: Giải quyết vấn đề với sự trợ giúp của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Giải bài toán trên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455BED" w:rsidRDefault="00F30BE3" w:rsidP="00D029E2">
                            <w:pPr>
                              <w:spacing w:after="0"/>
                              <w:jc w:val="center"/>
                              <w:rPr>
                                <w:rFonts w:ascii="SVN-Jonitha Script" w:hAnsi="SVN-Jonitha Script"/>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CC420" id="_x0000_t202" coordsize="21600,21600" o:spt="202" path="m,l,21600r21600,l21600,xe">
                <v:stroke joinstyle="miter"/>
                <v:path gradientshapeok="t" o:connecttype="rect"/>
              </v:shapetype>
              <v:shape id="Text Box 2" o:spid="_x0000_s1026" type="#_x0000_t202" style="position:absolute;margin-left:6.75pt;margin-top:.75pt;width:509.8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" fillcolor="#f2dbdb [661]" stroked="f">
                <v:textbox>
                  <w:txbxContent>
                    <w:p w:rsidR="00D029E2" w:rsidRPr="00F30BE3" w:rsidRDefault="00F30BE3" w:rsidP="00D029E2">
                      <w:pPr>
                        <w:spacing w:after="0"/>
                        <w:jc w:val="center"/>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F30BE3">
                        <w:rPr>
                          <w:rFonts w:ascii="SVN-Jonitha Script" w:hAnsi="SVN-Jonitha Script"/>
                          <w:b/>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Báo cáo</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A: Máy tính và xã hội tri thức</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Ngôn ngữ lập trình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F: Giải quyết vấn đề với sự trợ giúp của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r w:rsidRPr="00950156">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t>Chủ đề con: Giải bài toán trên máy tính</w:t>
                      </w:r>
                    </w:p>
                    <w:p w:rsidR="00F30BE3" w:rsidRPr="00950156" w:rsidRDefault="00F30BE3" w:rsidP="00F30BE3">
                      <w:pPr>
                        <w:spacing w:after="0"/>
                        <w:rPr>
                          <w:rFonts w:ascii="SVN-Jonitha Script" w:hAnsi="SVN-Jonitha Script"/>
                          <w:b/>
                          <w:color w:val="FA769C"/>
                          <w:sz w:val="32"/>
                          <w:szCs w:val="3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p w:rsidR="00F30BE3" w:rsidRPr="00455BED" w:rsidRDefault="00F30BE3" w:rsidP="00D029E2">
                      <w:pPr>
                        <w:spacing w:after="0"/>
                        <w:jc w:val="center"/>
                        <w:rPr>
                          <w:rFonts w:ascii="SVN-Jonitha Script" w:hAnsi="SVN-Jonitha Script"/>
                          <w:color w:val="FA769C"/>
                          <w:sz w:val="72"/>
                          <w:szCs w:val="72"/>
                          <w14:textFill>
                            <w14:gradFill>
                              <w14:gsLst>
                                <w14:gs w14:pos="0">
                                  <w14:srgbClr w14:val="FA769C">
                                    <w14:shade w14:val="30000"/>
                                    <w14:satMod w14:val="115000"/>
                                  </w14:srgbClr>
                                </w14:gs>
                                <w14:gs w14:pos="50000">
                                  <w14:srgbClr w14:val="FA769C">
                                    <w14:shade w14:val="67500"/>
                                    <w14:satMod w14:val="115000"/>
                                  </w14:srgbClr>
                                </w14:gs>
                                <w14:gs w14:pos="100000">
                                  <w14:srgbClr w14:val="FA769C">
                                    <w14:shade w14:val="100000"/>
                                    <w14:satMod w14:val="115000"/>
                                  </w14:srgbClr>
                                </w14:gs>
                              </w14:gsLst>
                              <w14:lin w14:ang="5400000" w14:scaled="0"/>
                            </w14:gradFill>
                          </w14:textFill>
                        </w:rPr>
                      </w:pPr>
                    </w:p>
                  </w:txbxContent>
                </v:textbox>
                <w10:wrap type="square"/>
              </v:shape>
            </w:pict>
          </mc:Fallback>
        </mc:AlternateContent>
      </w:r>
      <w:r w:rsidR="00D029E2" w:rsidRPr="005B43AA">
        <w:rPr>
          <w:rFonts w:ascii="SVN-Clementine" w:hAnsi="SVN-Clementine"/>
          <w:noProof/>
        </w:rPr>
        <mc:AlternateContent>
          <mc:Choice Requires="wps">
            <w:drawing>
              <wp:anchor distT="0" distB="0" distL="114300" distR="114300" simplePos="0" relativeHeight="251663360" behindDoc="0" locked="0" layoutInCell="1" allowOverlap="1" wp14:anchorId="322B20BF" wp14:editId="3B940359">
                <wp:simplePos x="0" y="0"/>
                <wp:positionH relativeFrom="column">
                  <wp:posOffset>2311400</wp:posOffset>
                </wp:positionH>
                <wp:positionV relativeFrom="paragraph">
                  <wp:posOffset>1577144</wp:posOffset>
                </wp:positionV>
                <wp:extent cx="427956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560" cy="1403985"/>
                        </a:xfrm>
                        <a:prstGeom prst="rect">
                          <a:avLst/>
                        </a:prstGeom>
                        <a:noFill/>
                        <a:ln w="9525">
                          <a:noFill/>
                          <a:miter lim="800000"/>
                          <a:headEnd/>
                          <a:tailEnd/>
                        </a:ln>
                      </wps:spPr>
                      <wps:txbx>
                        <w:txbxContent>
                          <w:p w:rsidR="00D029E2" w:rsidRPr="005B43AA" w:rsidRDefault="00D029E2" w:rsidP="00D029E2">
                            <w:pPr>
                              <w:jc w:val="right"/>
                              <w:rPr>
                                <w:rFonts w:ascii="SVN-Clementine" w:hAnsi="SVN-Clementine"/>
                                <w:sz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B20BF" id="_x0000_s1027" type="#_x0000_t202" style="position:absolute;margin-left:182pt;margin-top:124.2pt;width:336.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" filled="f" stroked="f">
                <v:textbox style="mso-fit-shape-to-text:t">
                  <w:txbxContent>
                    <w:p w:rsidR="00D029E2" w:rsidRPr="005B43AA" w:rsidRDefault="00D029E2" w:rsidP="00D029E2">
                      <w:pPr>
                        <w:jc w:val="right"/>
                        <w:rPr>
                          <w:rFonts w:ascii="SVN-Clementine" w:hAnsi="SVN-Clementine"/>
                          <w:sz w:val="32"/>
                        </w:rPr>
                      </w:pPr>
                    </w:p>
                  </w:txbxContent>
                </v:textbox>
              </v:shape>
            </w:pict>
          </mc:Fallback>
        </mc:AlternateContent>
      </w:r>
    </w:p>
    <w:p w:rsidR="00F464F2" w:rsidRPr="0078330B" w:rsidRDefault="00174F4E" w:rsidP="00D029E2">
      <w:r>
        <w:rPr>
          <w:noProof/>
        </w:rPr>
        <mc:AlternateContent>
          <mc:Choice Requires="wps">
            <w:drawing>
              <wp:anchor distT="0" distB="0" distL="114300" distR="114300" simplePos="0" relativeHeight="251666432" behindDoc="0" locked="0" layoutInCell="1" allowOverlap="1" wp14:anchorId="7EC5A785" wp14:editId="7FB899AA">
                <wp:simplePos x="0" y="0"/>
                <wp:positionH relativeFrom="column">
                  <wp:posOffset>7161530</wp:posOffset>
                </wp:positionH>
                <wp:positionV relativeFrom="paragraph">
                  <wp:posOffset>10160</wp:posOffset>
                </wp:positionV>
                <wp:extent cx="212661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6615" cy="704850"/>
                        </a:xfrm>
                        <a:prstGeom prst="rect">
                          <a:avLst/>
                        </a:prstGeom>
                        <a:noFill/>
                        <a:ln w="9525">
                          <a:noFill/>
                          <a:miter lim="800000"/>
                          <a:headEnd/>
                          <a:tailEnd/>
                        </a:ln>
                      </wps:spPr>
                      <wps:txbx>
                        <w:txbxContent>
                          <w:p w:rsidR="00D029E2" w:rsidRPr="003B2A12" w:rsidRDefault="00950156" w:rsidP="00D029E2">
                            <w:pPr>
                              <w:rPr>
                                <w:rFonts w:ascii="SVN-Clementine" w:hAnsi="SVN-Clementine"/>
                                <w:color w:val="FA769C"/>
                                <w:sz w:val="74"/>
                              </w:rPr>
                            </w:pPr>
                            <w:r w:rsidRPr="003B2A12">
                              <w:rPr>
                                <w:rFonts w:ascii="SVN-Clementine" w:hAnsi="SVN-Clementine"/>
                                <w:color w:val="FA769C"/>
                                <w:sz w:val="74"/>
                              </w:rPr>
                              <w:t>Nhóm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A785" id="_x0000_s1028" type="#_x0000_t202" style="position:absolute;margin-left:563.9pt;margin-top:.8pt;width:167.4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" filled="f" stroked="f">
                <v:textbox>
                  <w:txbxContent>
                    <w:p w:rsidR="00D029E2" w:rsidRPr="003B2A12" w:rsidRDefault="00950156" w:rsidP="00D029E2">
                      <w:pPr>
                        <w:rPr>
                          <w:rFonts w:ascii="SVN-Clementine" w:hAnsi="SVN-Clementine"/>
                          <w:color w:val="FA769C"/>
                          <w:sz w:val="74"/>
                        </w:rPr>
                      </w:pPr>
                      <w:r w:rsidRPr="003B2A12">
                        <w:rPr>
                          <w:rFonts w:ascii="SVN-Clementine" w:hAnsi="SVN-Clementine"/>
                          <w:color w:val="FA769C"/>
                          <w:sz w:val="74"/>
                        </w:rPr>
                        <w:t>Nhóm 8</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0CA102E" wp14:editId="22DB8E8D">
                <wp:simplePos x="0" y="0"/>
                <wp:positionH relativeFrom="column">
                  <wp:posOffset>7200900</wp:posOffset>
                </wp:positionH>
                <wp:positionV relativeFrom="paragraph">
                  <wp:posOffset>19685</wp:posOffset>
                </wp:positionV>
                <wp:extent cx="1943100" cy="1403985"/>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3985"/>
                        </a:xfrm>
                        <a:prstGeom prst="rect">
                          <a:avLst/>
                        </a:prstGeom>
                        <a:noFill/>
                        <a:ln w="9525">
                          <a:noFill/>
                          <a:miter lim="800000"/>
                          <a:headEnd/>
                          <a:tailEnd/>
                        </a:ln>
                      </wps:spPr>
                      <wps:txbx>
                        <w:txbxContent>
                          <w:p w:rsidR="00D029E2" w:rsidRPr="00F152C7" w:rsidRDefault="00174F4E" w:rsidP="00D029E2">
                            <w:pPr>
                              <w:rPr>
                                <w:rFonts w:ascii="SVN-Clementine" w:hAnsi="SVN-Clementine"/>
                                <w:color w:val="FFFFFF" w:themeColor="background1"/>
                                <w:sz w:val="72"/>
                                <w14:textOutline w14:w="57150" w14:cap="rnd" w14:cmpd="sng" w14:algn="ctr">
                                  <w14:solidFill>
                                    <w14:schemeClr w14:val="bg1"/>
                                  </w14:solidFill>
                                  <w14:prstDash w14:val="solid"/>
                                  <w14:bevel/>
                                </w14:textOutline>
                              </w:rPr>
                            </w:pPr>
                            <w:r>
                              <w:rPr>
                                <w:rFonts w:ascii="SVN-Clementine" w:hAnsi="SVN-Clementine"/>
                                <w:color w:val="FFFFFF" w:themeColor="background1"/>
                                <w:sz w:val="72"/>
                                <w14:textOutline w14:w="57150" w14:cap="rnd" w14:cmpd="sng" w14:algn="ctr">
                                  <w14:solidFill>
                                    <w14:schemeClr w14:val="bg1"/>
                                  </w14:solidFill>
                                  <w14:prstDash w14:val="solid"/>
                                  <w14:bevel/>
                                </w14:textOutline>
                              </w:rPr>
                              <w:t>Nhóm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A102E" id="_x0000_s1029" type="#_x0000_t202" style="position:absolute;margin-left:567pt;margin-top:1.55pt;width:15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" filled="f" stroked="f">
                <v:textbox style="mso-fit-shape-to-text:t">
                  <w:txbxContent>
                    <w:p w:rsidR="00D029E2" w:rsidRPr="00F152C7" w:rsidRDefault="00174F4E" w:rsidP="00D029E2">
                      <w:pPr>
                        <w:rPr>
                          <w:rFonts w:ascii="SVN-Clementine" w:hAnsi="SVN-Clementine"/>
                          <w:color w:val="FFFFFF" w:themeColor="background1"/>
                          <w:sz w:val="72"/>
                          <w14:textOutline w14:w="57150" w14:cap="rnd" w14:cmpd="sng" w14:algn="ctr">
                            <w14:solidFill>
                              <w14:schemeClr w14:val="bg1"/>
                            </w14:solidFill>
                            <w14:prstDash w14:val="solid"/>
                            <w14:bevel/>
                          </w14:textOutline>
                        </w:rPr>
                      </w:pPr>
                      <w:r>
                        <w:rPr>
                          <w:rFonts w:ascii="SVN-Clementine" w:hAnsi="SVN-Clementine"/>
                          <w:color w:val="FFFFFF" w:themeColor="background1"/>
                          <w:sz w:val="72"/>
                          <w14:textOutline w14:w="57150" w14:cap="rnd" w14:cmpd="sng" w14:algn="ctr">
                            <w14:solidFill>
                              <w14:schemeClr w14:val="bg1"/>
                            </w14:solidFill>
                            <w14:prstDash w14:val="solid"/>
                            <w14:bevel/>
                          </w14:textOutline>
                        </w:rPr>
                        <w:t>Nhóm 8</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BF888E5" wp14:editId="68A89294">
                <wp:simplePos x="0" y="0"/>
                <wp:positionH relativeFrom="column">
                  <wp:posOffset>7162800</wp:posOffset>
                </wp:positionH>
                <wp:positionV relativeFrom="paragraph">
                  <wp:posOffset>31115</wp:posOffset>
                </wp:positionV>
                <wp:extent cx="2241550" cy="635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635000"/>
                        </a:xfrm>
                        <a:prstGeom prst="rect">
                          <a:avLst/>
                        </a:prstGeom>
                        <a:noFill/>
                        <a:ln w="9525">
                          <a:noFill/>
                          <a:miter lim="800000"/>
                          <a:headEnd/>
                          <a:tailEnd/>
                        </a:ln>
                      </wps:spPr>
                      <wps:txbx>
                        <w:txbxContent>
                          <w:p w:rsidR="00D029E2" w:rsidRPr="003B2A12" w:rsidRDefault="00950156" w:rsidP="00D029E2">
                            <w:pPr>
                              <w:rPr>
                                <w:rFonts w:ascii="SVN-Clementine" w:hAnsi="SVN-Clementine"/>
                                <w:color w:val="FA769C"/>
                                <w:sz w:val="74"/>
                                <w14:textOutline w14:w="165100" w14:cap="rnd" w14:cmpd="sng" w14:algn="ctr">
                                  <w14:solidFill>
                                    <w14:srgbClr w14:val="FFDEF2"/>
                                  </w14:solidFill>
                                  <w14:prstDash w14:val="solid"/>
                                  <w14:bevel/>
                                </w14:textOutline>
                              </w:rPr>
                            </w:pPr>
                            <w:r w:rsidRPr="003B2A12">
                              <w:rPr>
                                <w:rFonts w:ascii="SVN-Clementine" w:hAnsi="SVN-Clementine"/>
                                <w:color w:val="FA769C"/>
                                <w:sz w:val="74"/>
                                <w14:textOutline w14:w="165100" w14:cap="rnd" w14:cmpd="sng" w14:algn="ctr">
                                  <w14:solidFill>
                                    <w14:srgbClr w14:val="FFDEF2"/>
                                  </w14:solidFill>
                                  <w14:prstDash w14:val="solid"/>
                                  <w14:bevel/>
                                </w14:textOutline>
                              </w:rPr>
                              <w:t>Nhóm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888E5" id="_x0000_s1030" type="#_x0000_t202" style="position:absolute;margin-left:564pt;margin-top:2.45pt;width:176.5pt;height: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" filled="f" stroked="f">
                <v:textbox>
                  <w:txbxContent>
                    <w:p w:rsidR="00D029E2" w:rsidRPr="003B2A12" w:rsidRDefault="00950156" w:rsidP="00D029E2">
                      <w:pPr>
                        <w:rPr>
                          <w:rFonts w:ascii="SVN-Clementine" w:hAnsi="SVN-Clementine"/>
                          <w:color w:val="FA769C"/>
                          <w:sz w:val="74"/>
                          <w14:textOutline w14:w="165100" w14:cap="rnd" w14:cmpd="sng" w14:algn="ctr">
                            <w14:solidFill>
                              <w14:srgbClr w14:val="FFDEF2"/>
                            </w14:solidFill>
                            <w14:prstDash w14:val="solid"/>
                            <w14:bevel/>
                          </w14:textOutline>
                        </w:rPr>
                      </w:pPr>
                      <w:r w:rsidRPr="003B2A12">
                        <w:rPr>
                          <w:rFonts w:ascii="SVN-Clementine" w:hAnsi="SVN-Clementine"/>
                          <w:color w:val="FA769C"/>
                          <w:sz w:val="74"/>
                          <w14:textOutline w14:w="165100" w14:cap="rnd" w14:cmpd="sng" w14:algn="ctr">
                            <w14:solidFill>
                              <w14:srgbClr w14:val="FFDEF2"/>
                            </w14:solidFill>
                            <w14:prstDash w14:val="solid"/>
                            <w14:bevel/>
                          </w14:textOutline>
                        </w:rPr>
                        <w:t>Nhóm 8</w:t>
                      </w:r>
                    </w:p>
                  </w:txbxContent>
                </v:textbox>
              </v:shape>
            </w:pict>
          </mc:Fallback>
        </mc:AlternateContent>
      </w:r>
    </w:p>
    <w:p w:rsidR="00D029E2" w:rsidRPr="00D029E2" w:rsidRDefault="00D029E2" w:rsidP="00D029E2"/>
    <w:p w:rsidR="00D029E2" w:rsidRPr="00D029E2" w:rsidRDefault="00D029E2" w:rsidP="00D029E2"/>
    <w:p w:rsidR="005C55CD" w:rsidRDefault="005C55CD" w:rsidP="00D029E2"/>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p w:rsidR="005C55CD" w:rsidRPr="005C55CD" w:rsidRDefault="00174F4E" w:rsidP="005C55CD">
      <w:r>
        <w:rPr>
          <w:rFonts w:ascii="SVN-Clementine" w:hAnsi="SVN-Clementine"/>
          <w:noProof/>
        </w:rPr>
        <mc:AlternateContent>
          <mc:Choice Requires="wps">
            <w:drawing>
              <wp:anchor distT="0" distB="0" distL="114300" distR="114300" simplePos="0" relativeHeight="251606528" behindDoc="0" locked="0" layoutInCell="1" allowOverlap="1" wp14:anchorId="1A61C91C" wp14:editId="346CF43D">
                <wp:simplePos x="0" y="0"/>
                <wp:positionH relativeFrom="margin">
                  <wp:posOffset>4980305</wp:posOffset>
                </wp:positionH>
                <wp:positionV relativeFrom="paragraph">
                  <wp:posOffset>7620</wp:posOffset>
                </wp:positionV>
                <wp:extent cx="4705350" cy="3213100"/>
                <wp:effectExtent l="0" t="0" r="114300" b="120650"/>
                <wp:wrapNone/>
                <wp:docPr id="4" name="Rounded Rectangle 4"/>
                <wp:cNvGraphicFramePr/>
                <a:graphic xmlns:a="http://schemas.openxmlformats.org/drawingml/2006/main">
                  <a:graphicData uri="http://schemas.microsoft.com/office/word/2010/wordprocessingShape">
                    <wps:wsp>
                      <wps:cNvSpPr/>
                      <wps:spPr>
                        <a:xfrm>
                          <a:off x="0" y="0"/>
                          <a:ext cx="4705350" cy="3213100"/>
                        </a:xfrm>
                        <a:prstGeom prst="roundRect">
                          <a:avLst>
                            <a:gd name="adj" fmla="val 5237"/>
                          </a:avLst>
                        </a:prstGeom>
                        <a:gradFill flip="none" rotWithShape="1">
                          <a:gsLst>
                            <a:gs pos="0">
                              <a:schemeClr val="accent5">
                                <a:lumMod val="40000"/>
                                <a:lumOff val="60000"/>
                              </a:schemeClr>
                            </a:gs>
                            <a:gs pos="100000">
                              <a:schemeClr val="accent6">
                                <a:lumMod val="40000"/>
                                <a:lumOff val="60000"/>
                              </a:schemeClr>
                            </a:gs>
                            <a:gs pos="100000">
                              <a:schemeClr val="accent6">
                                <a:lumMod val="40000"/>
                                <a:lumOff val="60000"/>
                              </a:schemeClr>
                            </a:gs>
                          </a:gsLst>
                          <a:lin ang="0" scaled="1"/>
                          <a:tileRect/>
                        </a:gradFill>
                        <a:ln>
                          <a:noFill/>
                        </a:ln>
                        <a:effectLst>
                          <a:outerShdw dist="152400" dir="2820000" algn="ctr" rotWithShape="0">
                            <a:srgbClr val="FA769C"/>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029E2" w:rsidRDefault="00D029E2" w:rsidP="00D029E2">
                            <w:pPr>
                              <w:spacing w:after="0"/>
                              <w:rPr>
                                <w:rFonts w:ascii="Philosopher" w:hAnsi="Philosopher"/>
                                <w:color w:val="000000" w:themeColor="text1"/>
                                <w:sz w:val="30"/>
                                <w:szCs w:val="30"/>
                              </w:rPr>
                            </w:pPr>
                          </w:p>
                          <w:p w:rsidR="00D029E2" w:rsidRDefault="00950156" w:rsidP="00950156">
                            <w:pPr>
                              <w:rPr>
                                <w:rFonts w:ascii="Philosopher" w:hAnsi="Philosopher"/>
                                <w:color w:val="000000" w:themeColor="text1"/>
                                <w:sz w:val="30"/>
                                <w:szCs w:val="30"/>
                              </w:rPr>
                            </w:pPr>
                            <w:r>
                              <w:rPr>
                                <w:rFonts w:ascii="Philosopher" w:hAnsi="Philosopher"/>
                                <w:color w:val="000000" w:themeColor="text1"/>
                                <w:sz w:val="30"/>
                                <w:szCs w:val="30"/>
                              </w:rPr>
                              <w:t>Họ và tên: Nhan Đức An – 01</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Kim Ánh Mai – 14</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Nguyễn Khánh Linh Ngân – 19</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Hoàng Hữu Nhân – 21</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Lê Bảo Uyên Phương – 27</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Đỗ Minh Quân – 28</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Lớp: 10C2</w:t>
                            </w:r>
                          </w:p>
                          <w:p w:rsidR="005C55CD" w:rsidRDefault="005C55CD" w:rsidP="00950156">
                            <w:pPr>
                              <w:rPr>
                                <w:rFonts w:ascii="Philosopher" w:hAnsi="Philosopher"/>
                                <w:color w:val="000000" w:themeColor="text1"/>
                                <w:sz w:val="30"/>
                                <w:szCs w:val="30"/>
                              </w:rPr>
                            </w:pPr>
                          </w:p>
                          <w:p w:rsidR="005C55CD" w:rsidRDefault="005C55CD" w:rsidP="00950156">
                            <w:pPr>
                              <w:rPr>
                                <w:rFonts w:ascii="Philosopher" w:hAnsi="Philosopher"/>
                                <w:color w:val="000000" w:themeColor="text1"/>
                                <w:sz w:val="30"/>
                                <w:szCs w:val="30"/>
                              </w:rPr>
                            </w:pPr>
                          </w:p>
                          <w:p w:rsidR="00950156" w:rsidRPr="00950156" w:rsidRDefault="00950156" w:rsidP="00950156">
                            <w:pPr>
                              <w:rPr>
                                <w:rFonts w:ascii="Philosopher" w:hAnsi="Philosopher"/>
                                <w:color w:val="000000" w:themeColor="text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1C91C" id="Rounded Rectangle 4" o:spid="_x0000_s1031" style="position:absolute;margin-left:392.15pt;margin-top:.6pt;width:370.5pt;height:253pt;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4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" fillcolor="#b6dde8 [1304]" stroked="f" strokeweight="2pt">
                <v:fill color2="#fbd4b4 [1305]" rotate="t" angle="90" colors="0 #b7dee8;1 #fcd5b5;1 #fcd5b5" focus="100%" type="gradient"/>
                <v:shadow on="t" color="#fa769c" offset="2.88714mm,3.09606mm"/>
                <v:textbox>
                  <w:txbxContent>
                    <w:p w:rsidR="00D029E2" w:rsidRDefault="00D029E2" w:rsidP="00D029E2">
                      <w:pPr>
                        <w:spacing w:after="0"/>
                        <w:rPr>
                          <w:rFonts w:ascii="Philosopher" w:hAnsi="Philosopher"/>
                          <w:color w:val="000000" w:themeColor="text1"/>
                          <w:sz w:val="30"/>
                          <w:szCs w:val="30"/>
                        </w:rPr>
                      </w:pPr>
                    </w:p>
                    <w:p w:rsidR="00D029E2" w:rsidRDefault="00950156" w:rsidP="00950156">
                      <w:pPr>
                        <w:rPr>
                          <w:rFonts w:ascii="Philosopher" w:hAnsi="Philosopher"/>
                          <w:color w:val="000000" w:themeColor="text1"/>
                          <w:sz w:val="30"/>
                          <w:szCs w:val="30"/>
                        </w:rPr>
                      </w:pPr>
                      <w:r>
                        <w:rPr>
                          <w:rFonts w:ascii="Philosopher" w:hAnsi="Philosopher"/>
                          <w:color w:val="000000" w:themeColor="text1"/>
                          <w:sz w:val="30"/>
                          <w:szCs w:val="30"/>
                        </w:rPr>
                        <w:t>Họ và tên: Nhan Đức An – 01</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Kim Ánh Mai – 14</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Nguyễn Khánh Linh Ngân – 19</w:t>
                      </w:r>
                    </w:p>
                    <w:p w:rsidR="00950156" w:rsidRDefault="00950156" w:rsidP="00950156">
                      <w:pPr>
                        <w:rPr>
                          <w:rFonts w:ascii="Philosopher" w:hAnsi="Philosopher"/>
                          <w:color w:val="000000" w:themeColor="text1"/>
                          <w:sz w:val="30"/>
                          <w:szCs w:val="30"/>
                        </w:rPr>
                      </w:pPr>
                      <w:r>
                        <w:rPr>
                          <w:rFonts w:ascii="Philosopher" w:hAnsi="Philosopher"/>
                          <w:color w:val="000000" w:themeColor="text1"/>
                          <w:sz w:val="30"/>
                          <w:szCs w:val="30"/>
                        </w:rPr>
                        <w:t xml:space="preserve">           Phạm Hoàng Hữu Nhân – 21</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Lê Bảo Uyên Phương – 27</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 xml:space="preserve">           Đỗ Minh Quân – 28</w:t>
                      </w:r>
                    </w:p>
                    <w:p w:rsidR="005C55CD" w:rsidRDefault="005C55CD" w:rsidP="00950156">
                      <w:pPr>
                        <w:rPr>
                          <w:rFonts w:ascii="Philosopher" w:hAnsi="Philosopher"/>
                          <w:color w:val="000000" w:themeColor="text1"/>
                          <w:sz w:val="30"/>
                          <w:szCs w:val="30"/>
                        </w:rPr>
                      </w:pPr>
                      <w:r>
                        <w:rPr>
                          <w:rFonts w:ascii="Philosopher" w:hAnsi="Philosopher"/>
                          <w:color w:val="000000" w:themeColor="text1"/>
                          <w:sz w:val="30"/>
                          <w:szCs w:val="30"/>
                        </w:rPr>
                        <w:t>Lớp: 10C2</w:t>
                      </w:r>
                    </w:p>
                    <w:p w:rsidR="005C55CD" w:rsidRDefault="005C55CD" w:rsidP="00950156">
                      <w:pPr>
                        <w:rPr>
                          <w:rFonts w:ascii="Philosopher" w:hAnsi="Philosopher"/>
                          <w:color w:val="000000" w:themeColor="text1"/>
                          <w:sz w:val="30"/>
                          <w:szCs w:val="30"/>
                        </w:rPr>
                      </w:pPr>
                    </w:p>
                    <w:p w:rsidR="005C55CD" w:rsidRDefault="005C55CD" w:rsidP="00950156">
                      <w:pPr>
                        <w:rPr>
                          <w:rFonts w:ascii="Philosopher" w:hAnsi="Philosopher"/>
                          <w:color w:val="000000" w:themeColor="text1"/>
                          <w:sz w:val="30"/>
                          <w:szCs w:val="30"/>
                        </w:rPr>
                      </w:pPr>
                    </w:p>
                    <w:p w:rsidR="00950156" w:rsidRPr="00950156" w:rsidRDefault="00950156" w:rsidP="00950156">
                      <w:pPr>
                        <w:rPr>
                          <w:rFonts w:ascii="Philosopher" w:hAnsi="Philosopher"/>
                          <w:color w:val="000000" w:themeColor="text1"/>
                          <w:sz w:val="30"/>
                          <w:szCs w:val="30"/>
                        </w:rPr>
                      </w:pPr>
                    </w:p>
                  </w:txbxContent>
                </v:textbox>
                <w10:wrap anchorx="margin"/>
              </v:roundrect>
            </w:pict>
          </mc:Fallback>
        </mc:AlternateContent>
      </w:r>
    </w:p>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p w:rsidR="005C55CD" w:rsidRPr="005C55CD" w:rsidRDefault="005C55CD" w:rsidP="005C55CD"/>
    <w:p w:rsidR="005C55CD" w:rsidRPr="005C55CD" w:rsidRDefault="005E1F0F" w:rsidP="005C55CD">
      <w:r>
        <w:rPr>
          <w:noProof/>
        </w:rPr>
        <mc:AlternateContent>
          <mc:Choice Requires="wps">
            <w:drawing>
              <wp:anchor distT="0" distB="0" distL="114300" distR="114300" simplePos="0" relativeHeight="251611648" behindDoc="0" locked="0" layoutInCell="1" allowOverlap="1" wp14:anchorId="52CD15F3" wp14:editId="20CFF321">
                <wp:simplePos x="0" y="0"/>
                <wp:positionH relativeFrom="margin">
                  <wp:posOffset>3175</wp:posOffset>
                </wp:positionH>
                <wp:positionV relativeFrom="paragraph">
                  <wp:posOffset>281940</wp:posOffset>
                </wp:positionV>
                <wp:extent cx="4387215" cy="720090"/>
                <wp:effectExtent l="0" t="0" r="51435" b="60960"/>
                <wp:wrapNone/>
                <wp:docPr id="11" name="Rounded Rectangle 11"/>
                <wp:cNvGraphicFramePr/>
                <a:graphic xmlns:a="http://schemas.openxmlformats.org/drawingml/2006/main">
                  <a:graphicData uri="http://schemas.microsoft.com/office/word/2010/wordprocessingShape">
                    <wps:wsp>
                      <wps:cNvSpPr/>
                      <wps:spPr>
                        <a:xfrm>
                          <a:off x="0" y="0"/>
                          <a:ext cx="4387215" cy="720090"/>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1702D" w:rsidRPr="007E05FB" w:rsidRDefault="005A7D3D" w:rsidP="007E05FB">
                            <w:pPr>
                              <w:pStyle w:val="ListParagraph"/>
                              <w:numPr>
                                <w:ilvl w:val="0"/>
                                <w:numId w:val="28"/>
                              </w:numPr>
                              <w:rPr>
                                <w:rFonts w:ascii="SVN-Clementine" w:hAnsi="SVN-Clementine"/>
                                <w:color w:val="FF6699"/>
                                <w:sz w:val="48"/>
                                <w:szCs w:val="48"/>
                              </w:rPr>
                            </w:pPr>
                            <w:r w:rsidRPr="007E05FB">
                              <w:rPr>
                                <w:rFonts w:ascii="SVN-Clementine" w:hAnsi="SVN-Clementine"/>
                                <w:color w:val="FF6699"/>
                                <w:sz w:val="48"/>
                                <w:szCs w:val="48"/>
                              </w:rPr>
                              <w:t xml:space="preserve">Giới thiệu chủ </w:t>
                            </w:r>
                            <w:r w:rsidR="0081702D" w:rsidRPr="007E05FB">
                              <w:rPr>
                                <w:rFonts w:ascii="SVN-Clementine" w:hAnsi="SVN-Clementine"/>
                                <w:color w:val="FF6699"/>
                                <w:sz w:val="48"/>
                                <w:szCs w:val="48"/>
                              </w:rPr>
                              <w:t>đề</w:t>
                            </w:r>
                          </w:p>
                          <w:p w:rsidR="0081702D" w:rsidRPr="0081702D" w:rsidRDefault="0081702D" w:rsidP="0081702D">
                            <w:pPr>
                              <w:pStyle w:val="ListParagraph"/>
                              <w:ind w:left="1800"/>
                              <w:rPr>
                                <w:rFonts w:ascii="SVN-Clementine" w:hAnsi="SVN-Clementine"/>
                                <w:color w:val="FF6699"/>
                                <w:sz w:val="48"/>
                                <w:szCs w:val="48"/>
                              </w:rPr>
                            </w:pPr>
                          </w:p>
                          <w:p w:rsidR="005A7D3D" w:rsidRPr="003A505C" w:rsidRDefault="005A7D3D" w:rsidP="003A505C">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D15F3" id="Rounded Rectangle 11" o:spid="_x0000_s1032" style="position:absolute;margin-left:.25pt;margin-top:22.2pt;width:345.45pt;height:56.7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" fillcolor="#dbe5f1 [660]" stroked="f" strokeweight="2pt">
                <v:shadow on="t" color="#f84679" offset="1.3512mm,1.1338mm"/>
                <v:textbox>
                  <w:txbxContent>
                    <w:p w:rsidR="0081702D" w:rsidRPr="007E05FB" w:rsidRDefault="005A7D3D" w:rsidP="007E05FB">
                      <w:pPr>
                        <w:pStyle w:val="ListParagraph"/>
                        <w:numPr>
                          <w:ilvl w:val="0"/>
                          <w:numId w:val="28"/>
                        </w:numPr>
                        <w:rPr>
                          <w:rFonts w:ascii="SVN-Clementine" w:hAnsi="SVN-Clementine"/>
                          <w:color w:val="FF6699"/>
                          <w:sz w:val="48"/>
                          <w:szCs w:val="48"/>
                        </w:rPr>
                      </w:pPr>
                      <w:r w:rsidRPr="007E05FB">
                        <w:rPr>
                          <w:rFonts w:ascii="SVN-Clementine" w:hAnsi="SVN-Clementine"/>
                          <w:color w:val="FF6699"/>
                          <w:sz w:val="48"/>
                          <w:szCs w:val="48"/>
                        </w:rPr>
                        <w:t xml:space="preserve">Giới thiệu chủ </w:t>
                      </w:r>
                      <w:r w:rsidR="0081702D" w:rsidRPr="007E05FB">
                        <w:rPr>
                          <w:rFonts w:ascii="SVN-Clementine" w:hAnsi="SVN-Clementine"/>
                          <w:color w:val="FF6699"/>
                          <w:sz w:val="48"/>
                          <w:szCs w:val="48"/>
                        </w:rPr>
                        <w:t>đề</w:t>
                      </w:r>
                    </w:p>
                    <w:p w:rsidR="0081702D" w:rsidRPr="0081702D" w:rsidRDefault="0081702D" w:rsidP="0081702D">
                      <w:pPr>
                        <w:pStyle w:val="ListParagraph"/>
                        <w:ind w:left="1800"/>
                        <w:rPr>
                          <w:rFonts w:ascii="SVN-Clementine" w:hAnsi="SVN-Clementine"/>
                          <w:color w:val="FF6699"/>
                          <w:sz w:val="48"/>
                          <w:szCs w:val="48"/>
                        </w:rPr>
                      </w:pPr>
                    </w:p>
                    <w:p w:rsidR="005A7D3D" w:rsidRPr="003A505C" w:rsidRDefault="005A7D3D" w:rsidP="003A505C">
                      <w:pPr>
                        <w:jc w:val="center"/>
                        <w:rPr>
                          <w:rFonts w:ascii="SVN-Clementine" w:hAnsi="SVN-Clementine"/>
                          <w:color w:val="FA769C"/>
                          <w:sz w:val="44"/>
                          <w:szCs w:val="44"/>
                        </w:rPr>
                      </w:pPr>
                    </w:p>
                  </w:txbxContent>
                </v:textbox>
                <w10:wrap anchorx="margin"/>
              </v:roundrect>
            </w:pict>
          </mc:Fallback>
        </mc:AlternateContent>
      </w:r>
    </w:p>
    <w:p w:rsidR="005C55CD" w:rsidRPr="005C55CD" w:rsidRDefault="005E1F0F" w:rsidP="005C55CD">
      <w:r>
        <w:rPr>
          <w:noProof/>
        </w:rPr>
        <mc:AlternateContent>
          <mc:Choice Requires="wps">
            <w:drawing>
              <wp:anchor distT="0" distB="0" distL="114300" distR="114300" simplePos="0" relativeHeight="251617792" behindDoc="0" locked="0" layoutInCell="1" allowOverlap="1" wp14:anchorId="252BF949" wp14:editId="23072510">
                <wp:simplePos x="0" y="0"/>
                <wp:positionH relativeFrom="margin">
                  <wp:posOffset>-3175</wp:posOffset>
                </wp:positionH>
                <wp:positionV relativeFrom="paragraph">
                  <wp:posOffset>12700</wp:posOffset>
                </wp:positionV>
                <wp:extent cx="6134100" cy="323850"/>
                <wp:effectExtent l="0" t="0" r="0" b="0"/>
                <wp:wrapNone/>
                <wp:docPr id="13" name="Text Box 13"/>
                <wp:cNvGraphicFramePr/>
                <a:graphic xmlns:a="http://schemas.openxmlformats.org/drawingml/2006/main">
                  <a:graphicData uri="http://schemas.microsoft.com/office/word/2010/wordprocessingShape">
                    <wps:wsp>
                      <wps:cNvSpPr txBox="1"/>
                      <wps:spPr>
                        <a:xfrm flipV="1">
                          <a:off x="0" y="0"/>
                          <a:ext cx="6134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05C" w:rsidRPr="00771812" w:rsidRDefault="005C55CD">
                            <w:pPr>
                              <w:rPr>
                                <w:color w:val="F84679"/>
                              </w:rPr>
                            </w:pPr>
                            <w:r w:rsidRPr="00771812">
                              <w:rPr>
                                <w:color w:val="F8467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F949" id="Text Box 13" o:spid="_x0000_s1033" type="#_x0000_t202" style="position:absolute;margin-left:-.25pt;margin-top:1pt;width:483pt;height:25.5pt;flip:y;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" filled="f" stroked="f" strokeweight=".5pt">
                <v:textbox>
                  <w:txbxContent>
                    <w:p w:rsidR="003A505C" w:rsidRPr="00771812" w:rsidRDefault="005C55CD">
                      <w:pPr>
                        <w:rPr>
                          <w:color w:val="F84679"/>
                        </w:rPr>
                      </w:pPr>
                      <w:r w:rsidRPr="00771812">
                        <w:rPr>
                          <w:color w:val="F84679"/>
                        </w:rPr>
                        <w:t xml:space="preserve"> </w:t>
                      </w:r>
                    </w:p>
                  </w:txbxContent>
                </v:textbox>
                <w10:wrap anchorx="margin"/>
              </v:shape>
            </w:pict>
          </mc:Fallback>
        </mc:AlternateContent>
      </w:r>
    </w:p>
    <w:p w:rsidR="005C55CD" w:rsidRPr="005C55CD" w:rsidRDefault="005C55CD" w:rsidP="005C55CD"/>
    <w:p w:rsidR="005C55CD" w:rsidRDefault="005C55CD" w:rsidP="005C55CD"/>
    <w:p w:rsidR="00D029E2" w:rsidRPr="005C55CD" w:rsidRDefault="00D029E2" w:rsidP="005C55CD"/>
    <w:p w:rsidR="00771812" w:rsidRDefault="005E1F0F" w:rsidP="00D029E2">
      <w:r>
        <w:rPr>
          <w:noProof/>
        </w:rPr>
        <mc:AlternateContent>
          <mc:Choice Requires="wps">
            <w:drawing>
              <wp:anchor distT="0" distB="0" distL="114300" distR="114300" simplePos="0" relativeHeight="251610624" behindDoc="0" locked="0" layoutInCell="1" allowOverlap="1" wp14:anchorId="098B6379" wp14:editId="4373C743">
                <wp:simplePos x="0" y="0"/>
                <wp:positionH relativeFrom="margin">
                  <wp:posOffset>4610100</wp:posOffset>
                </wp:positionH>
                <wp:positionV relativeFrom="paragraph">
                  <wp:posOffset>3339465</wp:posOffset>
                </wp:positionV>
                <wp:extent cx="9525" cy="4248150"/>
                <wp:effectExtent l="19050" t="19050" r="28575" b="19050"/>
                <wp:wrapSquare wrapText="bothSides"/>
                <wp:docPr id="9" name="Straight Connector 9"/>
                <wp:cNvGraphicFramePr/>
                <a:graphic xmlns:a="http://schemas.openxmlformats.org/drawingml/2006/main">
                  <a:graphicData uri="http://schemas.microsoft.com/office/word/2010/wordprocessingShape">
                    <wps:wsp>
                      <wps:cNvCnPr/>
                      <wps:spPr>
                        <a:xfrm>
                          <a:off x="0" y="0"/>
                          <a:ext cx="9525" cy="4248150"/>
                        </a:xfrm>
                        <a:prstGeom prst="line">
                          <a:avLst/>
                        </a:prstGeom>
                        <a:ln w="38100" cap="rnd" cmpd="sng">
                          <a:solidFill>
                            <a:srgbClr val="FFB5D8"/>
                          </a:solidFill>
                          <a:prstDash val="sysDot"/>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87A3F" id="Straight Connector 9"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3pt,262.95pt" to="363.75pt,5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" strokecolor="#ffb5d8" strokeweight="3pt">
                <v:stroke dashstyle="1 1" joinstyle="miter" endcap="round"/>
                <w10:wrap type="square" anchorx="margin"/>
              </v:line>
            </w:pict>
          </mc:Fallback>
        </mc:AlternateContent>
      </w:r>
      <w:r w:rsidR="00895E06">
        <w:rPr>
          <w:noProof/>
        </w:rPr>
        <mc:AlternateContent>
          <mc:Choice Requires="wps">
            <w:drawing>
              <wp:anchor distT="0" distB="0" distL="114300" distR="114300" simplePos="0" relativeHeight="251632128" behindDoc="0" locked="0" layoutInCell="1" allowOverlap="1" wp14:anchorId="4711C1D4" wp14:editId="0F45C1DA">
                <wp:simplePos x="0" y="0"/>
                <wp:positionH relativeFrom="margin">
                  <wp:posOffset>21664</wp:posOffset>
                </wp:positionH>
                <wp:positionV relativeFrom="paragraph">
                  <wp:posOffset>5180123</wp:posOffset>
                </wp:positionV>
                <wp:extent cx="3709035" cy="6350"/>
                <wp:effectExtent l="19050" t="19050" r="24765" b="31750"/>
                <wp:wrapSquare wrapText="bothSides"/>
                <wp:docPr id="26" name="Straight Connector 26"/>
                <wp:cNvGraphicFramePr/>
                <a:graphic xmlns:a="http://schemas.openxmlformats.org/drawingml/2006/main">
                  <a:graphicData uri="http://schemas.microsoft.com/office/word/2010/wordprocessingShape">
                    <wps:wsp>
                      <wps:cNvCnPr/>
                      <wps:spPr>
                        <a:xfrm flipH="1">
                          <a:off x="0" y="0"/>
                          <a:ext cx="3709035" cy="635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A8EF0" id="Straight Connector 26" o:spid="_x0000_s1026" style="position:absolute;flip:x;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407.9pt" to="293.75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" strokecolor="#ffb5d8" strokeweight="3pt">
                <v:stroke joinstyle="miter" endcap="round"/>
                <w10:wrap type="square" anchorx="margin"/>
              </v:line>
            </w:pict>
          </mc:Fallback>
        </mc:AlternateContent>
      </w:r>
      <w:r w:rsidR="00895E06">
        <w:rPr>
          <w:noProof/>
        </w:rPr>
        <mc:AlternateContent>
          <mc:Choice Requires="wps">
            <w:drawing>
              <wp:anchor distT="0" distB="0" distL="114300" distR="114300" simplePos="0" relativeHeight="251663872" behindDoc="0" locked="0" layoutInCell="1" allowOverlap="1" wp14:anchorId="022A87E3" wp14:editId="34ABD214">
                <wp:simplePos x="0" y="0"/>
                <wp:positionH relativeFrom="margin">
                  <wp:posOffset>5329378</wp:posOffset>
                </wp:positionH>
                <wp:positionV relativeFrom="paragraph">
                  <wp:posOffset>5698608</wp:posOffset>
                </wp:positionV>
                <wp:extent cx="3086100" cy="6350"/>
                <wp:effectExtent l="19050" t="19050" r="19050" b="31750"/>
                <wp:wrapSquare wrapText="bothSides"/>
                <wp:docPr id="15" name="Straight Connector 15"/>
                <wp:cNvGraphicFramePr/>
                <a:graphic xmlns:a="http://schemas.openxmlformats.org/drawingml/2006/main">
                  <a:graphicData uri="http://schemas.microsoft.com/office/word/2010/wordprocessingShape">
                    <wps:wsp>
                      <wps:cNvCnPr/>
                      <wps:spPr>
                        <a:xfrm flipH="1">
                          <a:off x="0" y="0"/>
                          <a:ext cx="3086100" cy="635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10526" id="Straight Connector 15" o:spid="_x0000_s1026" style="position:absolute;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65pt,448.7pt" to="662.65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" strokecolor="#ffb5d8" strokeweight="3pt">
                <v:stroke joinstyle="miter" endcap="round"/>
                <w10:wrap type="square" anchorx="margin"/>
              </v:line>
            </w:pict>
          </mc:Fallback>
        </mc:AlternateContent>
      </w:r>
      <w:r w:rsidR="003C7FC1">
        <w:rPr>
          <w:noProof/>
        </w:rPr>
        <mc:AlternateContent>
          <mc:Choice Requires="wps">
            <w:drawing>
              <wp:anchor distT="0" distB="0" distL="114300" distR="114300" simplePos="0" relativeHeight="251656704" behindDoc="0" locked="0" layoutInCell="1" allowOverlap="1" wp14:anchorId="6885265A" wp14:editId="571D4B7F">
                <wp:simplePos x="0" y="0"/>
                <wp:positionH relativeFrom="column">
                  <wp:posOffset>5427980</wp:posOffset>
                </wp:positionH>
                <wp:positionV relativeFrom="paragraph">
                  <wp:posOffset>3527425</wp:posOffset>
                </wp:positionV>
                <wp:extent cx="2933700" cy="1797050"/>
                <wp:effectExtent l="0" t="0" r="19050" b="12700"/>
                <wp:wrapNone/>
                <wp:docPr id="2" name="Round Diagonal Corner Rectangle 2"/>
                <wp:cNvGraphicFramePr/>
                <a:graphic xmlns:a="http://schemas.openxmlformats.org/drawingml/2006/main">
                  <a:graphicData uri="http://schemas.microsoft.com/office/word/2010/wordprocessingShape">
                    <wps:wsp>
                      <wps:cNvSpPr/>
                      <wps:spPr>
                        <a:xfrm>
                          <a:off x="0" y="0"/>
                          <a:ext cx="2933700" cy="179705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7E05FB" w:rsidRPr="007E05FB" w:rsidRDefault="0057506D" w:rsidP="007E05FB">
                            <w:pPr>
                              <w:jc w:val="both"/>
                              <w:rPr>
                                <w:rFonts w:ascii="Times New Roman" w:eastAsia="Calibri" w:hAnsi="Times New Roman" w:cs="Times New Roman"/>
                                <w:color w:val="000000" w:themeColor="text1"/>
                                <w:lang w:val="pt-BR"/>
                              </w:rPr>
                            </w:pPr>
                            <w:r w:rsidRPr="007E05FB">
                              <w:rPr>
                                <w:rFonts w:ascii="SVN-Jonitha Script" w:hAnsi="SVN-Jonitha Script"/>
                                <w:b/>
                                <w:color w:val="000000" w:themeColor="text1"/>
                                <w:sz w:val="24"/>
                                <w:szCs w:val="24"/>
                              </w:rPr>
                              <w:t>Câu 3</w:t>
                            </w:r>
                            <w:r w:rsidRPr="007E05FB">
                              <w:rPr>
                                <w:rFonts w:ascii="SVN-Jonitha Script" w:hAnsi="SVN-Jonitha Script"/>
                                <w:color w:val="000000" w:themeColor="text1"/>
                                <w:sz w:val="24"/>
                                <w:szCs w:val="24"/>
                              </w:rPr>
                              <w:t xml:space="preserve">: </w:t>
                            </w:r>
                            <w:r w:rsidR="007E05FB" w:rsidRPr="007E05FB">
                              <w:rPr>
                                <w:rFonts w:ascii="SVN-Jonitha Script" w:eastAsia="Times New Roman" w:hAnsi="SVN-Jonitha Script" w:cs="Times New Roman"/>
                                <w:color w:val="000000" w:themeColor="text1"/>
                                <w:sz w:val="24"/>
                                <w:szCs w:val="24"/>
                                <w:lang w:val="pt-BR"/>
                              </w:rPr>
                              <w:t>Việc giải bài toán trên máy tính có giống như việc giải quyết vấn đề ngoài đời thực không? Cho 02 ví dụ. Nếu không, hãy tự tạo ra 3 bài toán có sử dụng những công thức toán đã được học</w:t>
                            </w:r>
                            <w:r w:rsidR="007E05FB" w:rsidRPr="007E05FB">
                              <w:rPr>
                                <w:rFonts w:ascii="Times New Roman" w:eastAsia="Times New Roman" w:hAnsi="Times New Roman" w:cs="Times New Roman"/>
                                <w:color w:val="000000" w:themeColor="text1"/>
                                <w:lang w:val="pt-BR"/>
                              </w:rPr>
                              <w:t>.</w:t>
                            </w:r>
                          </w:p>
                          <w:p w:rsidR="0057506D" w:rsidRPr="007E05FB" w:rsidRDefault="0057506D" w:rsidP="0057506D">
                            <w:pPr>
                              <w:rPr>
                                <w:rFonts w:ascii="SVN-Jonitha Script" w:hAnsi="SVN-Jonitha Scrip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5265A" id="Round Diagonal Corner Rectangle 2" o:spid="_x0000_s1034" style="position:absolute;margin-left:427.4pt;margin-top:277.75pt;width:231pt;height:1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700,179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" adj="-11796480,,5400" path="m299514,l2933700,r,l2933700,1497536v,165417,-134097,299514,-299514,299514l,1797050r,l,299514c,134097,134097,,299514,xe" fillcolor="#fbd4b4 [1305]" strokecolor="#243f60 [1604]" strokeweight="2pt">
                <v:fill color2="#daeef3 [664]" angle="315" colors="0 #fcd5b5;30802f #d8ceca;1 #b0c6e1;1 #b7dee8;1 #dbeef4" focus="100%" type="gradient"/>
                <v:stroke joinstyle="miter"/>
                <v:formulas/>
                <v:path arrowok="t" o:connecttype="custom" o:connectlocs="299514,0;2933700,0;2933700,0;2933700,1497536;2634186,1797050;0,1797050;0,1797050;0,299514;299514,0" o:connectangles="0,0,0,0,0,0,0,0,0" textboxrect="0,0,2933700,1797050"/>
                <v:textbox>
                  <w:txbxContent>
                    <w:p w:rsidR="007E05FB" w:rsidRPr="007E05FB" w:rsidRDefault="0057506D" w:rsidP="007E05FB">
                      <w:pPr>
                        <w:jc w:val="both"/>
                        <w:rPr>
                          <w:rFonts w:ascii="Times New Roman" w:eastAsia="Calibri" w:hAnsi="Times New Roman" w:cs="Times New Roman"/>
                          <w:color w:val="000000" w:themeColor="text1"/>
                          <w:lang w:val="pt-BR"/>
                        </w:rPr>
                      </w:pPr>
                      <w:r w:rsidRPr="007E05FB">
                        <w:rPr>
                          <w:rFonts w:ascii="SVN-Jonitha Script" w:hAnsi="SVN-Jonitha Script"/>
                          <w:b/>
                          <w:color w:val="000000" w:themeColor="text1"/>
                          <w:sz w:val="24"/>
                          <w:szCs w:val="24"/>
                        </w:rPr>
                        <w:t>Câu 3</w:t>
                      </w:r>
                      <w:r w:rsidRPr="007E05FB">
                        <w:rPr>
                          <w:rFonts w:ascii="SVN-Jonitha Script" w:hAnsi="SVN-Jonitha Script"/>
                          <w:color w:val="000000" w:themeColor="text1"/>
                          <w:sz w:val="24"/>
                          <w:szCs w:val="24"/>
                        </w:rPr>
                        <w:t xml:space="preserve">: </w:t>
                      </w:r>
                      <w:r w:rsidR="007E05FB" w:rsidRPr="007E05FB">
                        <w:rPr>
                          <w:rFonts w:ascii="SVN-Jonitha Script" w:eastAsia="Times New Roman" w:hAnsi="SVN-Jonitha Script" w:cs="Times New Roman"/>
                          <w:color w:val="000000" w:themeColor="text1"/>
                          <w:sz w:val="24"/>
                          <w:szCs w:val="24"/>
                          <w:lang w:val="pt-BR"/>
                        </w:rPr>
                        <w:t>Việc giải bài toán trên máy tính có giống như việc giải quyết vấn đề ngoài đời thực không? Cho 02 ví dụ. Nếu không, hãy tự tạo ra 3 bài toán có sử dụng những công thức toán đã được học</w:t>
                      </w:r>
                      <w:r w:rsidR="007E05FB" w:rsidRPr="007E05FB">
                        <w:rPr>
                          <w:rFonts w:ascii="Times New Roman" w:eastAsia="Times New Roman" w:hAnsi="Times New Roman" w:cs="Times New Roman"/>
                          <w:color w:val="000000" w:themeColor="text1"/>
                          <w:lang w:val="pt-BR"/>
                        </w:rPr>
                        <w:t>.</w:t>
                      </w:r>
                    </w:p>
                    <w:p w:rsidR="0057506D" w:rsidRPr="007E05FB" w:rsidRDefault="0057506D" w:rsidP="0057506D">
                      <w:pPr>
                        <w:rPr>
                          <w:rFonts w:ascii="SVN-Jonitha Script" w:hAnsi="SVN-Jonitha Script"/>
                          <w:color w:val="000000" w:themeColor="text1"/>
                          <w:sz w:val="24"/>
                          <w:szCs w:val="24"/>
                        </w:rPr>
                      </w:pPr>
                    </w:p>
                  </w:txbxContent>
                </v:textbox>
              </v:shape>
            </w:pict>
          </mc:Fallback>
        </mc:AlternateContent>
      </w:r>
      <w:r w:rsidR="003C7FC1" w:rsidRPr="000954E6">
        <w:rPr>
          <w:rFonts w:ascii="SVN-Jonitha Script" w:hAnsi="SVN-Jonitha Script"/>
          <w:noProof/>
        </w:rPr>
        <mc:AlternateContent>
          <mc:Choice Requires="wps">
            <w:drawing>
              <wp:anchor distT="0" distB="0" distL="114300" distR="114300" simplePos="0" relativeHeight="251659776" behindDoc="0" locked="0" layoutInCell="1" allowOverlap="1" wp14:anchorId="19E62A32" wp14:editId="2DED7896">
                <wp:simplePos x="0" y="0"/>
                <wp:positionH relativeFrom="column">
                  <wp:posOffset>821055</wp:posOffset>
                </wp:positionH>
                <wp:positionV relativeFrom="paragraph">
                  <wp:posOffset>5492750</wp:posOffset>
                </wp:positionV>
                <wp:extent cx="2952750" cy="1466850"/>
                <wp:effectExtent l="0" t="0" r="19050" b="19050"/>
                <wp:wrapNone/>
                <wp:docPr id="8" name="Round Diagonal Corner Rectangle 8"/>
                <wp:cNvGraphicFramePr/>
                <a:graphic xmlns:a="http://schemas.openxmlformats.org/drawingml/2006/main">
                  <a:graphicData uri="http://schemas.microsoft.com/office/word/2010/wordprocessingShape">
                    <wps:wsp>
                      <wps:cNvSpPr/>
                      <wps:spPr>
                        <a:xfrm>
                          <a:off x="0" y="0"/>
                          <a:ext cx="2952750" cy="146685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0954E6" w:rsidRPr="0057506D" w:rsidRDefault="000954E6" w:rsidP="0057506D">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2</w:t>
                            </w:r>
                            <w:r w:rsidRPr="0057506D">
                              <w:rPr>
                                <w:rFonts w:ascii="SVN-Jonitha Script" w:hAnsi="SVN-Jonitha Script"/>
                                <w:color w:val="000000" w:themeColor="text1"/>
                                <w:sz w:val="24"/>
                                <w:szCs w:val="24"/>
                              </w:rPr>
                              <w:t xml:space="preserve">: </w:t>
                            </w:r>
                            <w:r w:rsidR="0057506D" w:rsidRPr="0057506D">
                              <w:rPr>
                                <w:rFonts w:ascii="SVN-Jonitha Script" w:hAnsi="SVN-Jonitha Script"/>
                                <w:color w:val="000000" w:themeColor="text1"/>
                                <w:sz w:val="24"/>
                                <w:szCs w:val="24"/>
                              </w:rPr>
                              <w:t>Trong loại ngôn ngữ bậc cao, hãy tìm hiểu và chọn ra ba ngôn ngữ yêu thích nhất. Vì sao chọn chúng?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2A32" id="Round Diagonal Corner Rectangle 8" o:spid="_x0000_s1035" style="position:absolute;margin-left:64.65pt;margin-top:432.5pt;width:232.5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0,1466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" adj="-11796480,,5400" path="m244480,l2952750,r,l2952750,1222370v,135023,-109457,244480,-244480,244480l,1466850r,l,244480c,109457,109457,,244480,xe" fillcolor="#fbd4b4 [1305]" strokecolor="#243f60 [1604]" strokeweight="2pt">
                <v:fill color2="#daeef3 [664]" angle="315" colors="0 #fcd5b5;30802f #d8ceca;1 #b0c6e1;1 #b7dee8;1 #dbeef4" focus="100%" type="gradient"/>
                <v:stroke joinstyle="miter"/>
                <v:formulas/>
                <v:path arrowok="t" o:connecttype="custom" o:connectlocs="244480,0;2952750,0;2952750,0;2952750,1222370;2708270,1466850;0,1466850;0,1466850;0,244480;244480,0" o:connectangles="0,0,0,0,0,0,0,0,0" textboxrect="0,0,2952750,1466850"/>
                <v:textbox>
                  <w:txbxContent>
                    <w:p w:rsidR="000954E6" w:rsidRPr="0057506D" w:rsidRDefault="000954E6" w:rsidP="0057506D">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2</w:t>
                      </w:r>
                      <w:r w:rsidRPr="0057506D">
                        <w:rPr>
                          <w:rFonts w:ascii="SVN-Jonitha Script" w:hAnsi="SVN-Jonitha Script"/>
                          <w:color w:val="000000" w:themeColor="text1"/>
                          <w:sz w:val="24"/>
                          <w:szCs w:val="24"/>
                        </w:rPr>
                        <w:t xml:space="preserve">: </w:t>
                      </w:r>
                      <w:r w:rsidR="0057506D" w:rsidRPr="0057506D">
                        <w:rPr>
                          <w:rFonts w:ascii="SVN-Jonitha Script" w:hAnsi="SVN-Jonitha Script"/>
                          <w:color w:val="000000" w:themeColor="text1"/>
                          <w:sz w:val="24"/>
                          <w:szCs w:val="24"/>
                        </w:rPr>
                        <w:t>Trong loại ngôn ngữ bậc cao, hãy tìm hiểu và chọn ra ba ngôn ngữ yêu thích nhất. Vì sao chọn chúng?</w:t>
                      </w:r>
                    </w:p>
                  </w:txbxContent>
                </v:textbox>
              </v:shape>
            </w:pict>
          </mc:Fallback>
        </mc:AlternateContent>
      </w:r>
      <w:r w:rsidR="003C7FC1">
        <w:rPr>
          <w:noProof/>
        </w:rPr>
        <mc:AlternateContent>
          <mc:Choice Requires="wps">
            <w:drawing>
              <wp:anchor distT="0" distB="0" distL="114300" distR="114300" simplePos="0" relativeHeight="251666944" behindDoc="0" locked="0" layoutInCell="1" allowOverlap="1" wp14:anchorId="0A37E3B8" wp14:editId="1D27B96D">
                <wp:simplePos x="0" y="0"/>
                <wp:positionH relativeFrom="column">
                  <wp:posOffset>5085715</wp:posOffset>
                </wp:positionH>
                <wp:positionV relativeFrom="paragraph">
                  <wp:posOffset>6146800</wp:posOffset>
                </wp:positionV>
                <wp:extent cx="2997200" cy="1541780"/>
                <wp:effectExtent l="0" t="0" r="12700" b="20320"/>
                <wp:wrapNone/>
                <wp:docPr id="10" name="Round Diagonal Corner Rectangle 10"/>
                <wp:cNvGraphicFramePr/>
                <a:graphic xmlns:a="http://schemas.openxmlformats.org/drawingml/2006/main">
                  <a:graphicData uri="http://schemas.microsoft.com/office/word/2010/wordprocessingShape">
                    <wps:wsp>
                      <wps:cNvSpPr/>
                      <wps:spPr>
                        <a:xfrm>
                          <a:off x="0" y="0"/>
                          <a:ext cx="2997200" cy="1541780"/>
                        </a:xfrm>
                        <a:prstGeom prst="round2DiagRect">
                          <a:avLst/>
                        </a:prstGeom>
                        <a:gradFill>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7E05FB" w:rsidRPr="00E2570F" w:rsidRDefault="007E05FB" w:rsidP="007E05FB">
                            <w:pPr>
                              <w:jc w:val="both"/>
                              <w:rPr>
                                <w:rFonts w:ascii="Times New Roman" w:eastAsia="Times New Roman" w:hAnsi="Times New Roman" w:cs="Times New Roman"/>
                                <w:sz w:val="21"/>
                                <w:szCs w:val="21"/>
                                <w:lang w:val="pt-BR"/>
                              </w:rPr>
                            </w:pPr>
                            <w:r w:rsidRPr="007E05FB">
                              <w:rPr>
                                <w:rFonts w:ascii="SVN-Jonitha Script" w:eastAsia="Calibri" w:hAnsi="SVN-Jonitha Script" w:cs="Times New Roman"/>
                                <w:b/>
                                <w:bCs/>
                                <w:color w:val="000000" w:themeColor="text1"/>
                                <w:sz w:val="24"/>
                                <w:szCs w:val="24"/>
                                <w:lang w:val="pt-BR"/>
                              </w:rPr>
                              <w:t>Câu 4:</w:t>
                            </w:r>
                            <w:r w:rsidRPr="007E05FB">
                              <w:rPr>
                                <w:rFonts w:ascii="SVN-Jonitha Script" w:eastAsia="Calibri" w:hAnsi="SVN-Jonitha Script" w:cs="Times New Roman"/>
                                <w:color w:val="000000" w:themeColor="text1"/>
                                <w:sz w:val="24"/>
                                <w:szCs w:val="24"/>
                                <w:lang w:val="pt-BR"/>
                              </w:rPr>
                              <w:t xml:space="preserve"> </w:t>
                            </w:r>
                            <w:r w:rsidRPr="007E05FB">
                              <w:rPr>
                                <w:rFonts w:ascii="SVN-Jonitha Script" w:eastAsia="Times New Roman" w:hAnsi="SVN-Jonitha Script" w:cs="Times New Roman"/>
                                <w:color w:val="000000" w:themeColor="text1"/>
                                <w:sz w:val="24"/>
                                <w:szCs w:val="24"/>
                                <w:lang w:val="pt-BR"/>
                              </w:rPr>
                              <w:t>Từ ví dụ hoặc phép toán đã nêu, hãy mô tả bằng sơ đồ khối và liệt kê bước. Từ đó trình bày hoàn thiện đầy đủ các bước giải bài toán trên máy tính</w:t>
                            </w:r>
                            <w:r>
                              <w:rPr>
                                <w:rFonts w:ascii="Times New Roman" w:eastAsia="Times New Roman" w:hAnsi="Times New Roman" w:cs="Times New Roman"/>
                                <w:sz w:val="21"/>
                                <w:szCs w:val="21"/>
                                <w:lang w:val="pt-BR"/>
                              </w:rPr>
                              <w:t>.</w:t>
                            </w:r>
                          </w:p>
                          <w:p w:rsidR="007E05FB" w:rsidRPr="00492E13" w:rsidRDefault="007E05FB" w:rsidP="007E05FB">
                            <w:pPr>
                              <w:rPr>
                                <w:rFonts w:ascii="Times New Roman" w:eastAsia="Times New Roman" w:hAnsi="Times New Roman" w:cs="Times New Roman"/>
                                <w:b/>
                                <w:bCs/>
                                <w:sz w:val="21"/>
                                <w:szCs w:val="21"/>
                                <w:lang w:val="pt-BR"/>
                              </w:rPr>
                            </w:pPr>
                          </w:p>
                          <w:p w:rsidR="007E05FB" w:rsidRDefault="007E05FB" w:rsidP="007E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7E3B8" id="Round Diagonal Corner Rectangle 10" o:spid="_x0000_s1036" style="position:absolute;margin-left:400.45pt;margin-top:484pt;width:236pt;height:121.4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97200,1541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" adj="-11796480,,5400" path="m256968,l2997200,r,l2997200,1284812v,141920,-115048,256968,-256968,256968l,1541780r,l,256968c,115048,115048,,256968,xe" fillcolor="#fbd4b4 [1305]" strokecolor="#243f60 [1604]" strokeweight="2pt">
                <v:fill color2="#daeef3 [664]" angle="315" colors="0 #fcd5b5;30802f #d8ceca;1 #b0c6e1;1 #b7dee8;1 #dbeef4" focus="100%" type="gradient"/>
                <v:stroke joinstyle="miter"/>
                <v:formulas/>
                <v:path arrowok="t" o:connecttype="custom" o:connectlocs="256968,0;2997200,0;2997200,0;2997200,1284812;2740232,1541780;0,1541780;0,1541780;0,256968;256968,0" o:connectangles="0,0,0,0,0,0,0,0,0" textboxrect="0,0,2997200,1541780"/>
                <v:textbox>
                  <w:txbxContent>
                    <w:p w:rsidR="007E05FB" w:rsidRPr="00E2570F" w:rsidRDefault="007E05FB" w:rsidP="007E05FB">
                      <w:pPr>
                        <w:jc w:val="both"/>
                        <w:rPr>
                          <w:rFonts w:ascii="Times New Roman" w:eastAsia="Times New Roman" w:hAnsi="Times New Roman" w:cs="Times New Roman"/>
                          <w:sz w:val="21"/>
                          <w:szCs w:val="21"/>
                          <w:lang w:val="pt-BR"/>
                        </w:rPr>
                      </w:pPr>
                      <w:r w:rsidRPr="007E05FB">
                        <w:rPr>
                          <w:rFonts w:ascii="SVN-Jonitha Script" w:eastAsia="Calibri" w:hAnsi="SVN-Jonitha Script" w:cs="Times New Roman"/>
                          <w:b/>
                          <w:bCs/>
                          <w:color w:val="000000" w:themeColor="text1"/>
                          <w:sz w:val="24"/>
                          <w:szCs w:val="24"/>
                          <w:lang w:val="pt-BR"/>
                        </w:rPr>
                        <w:t>Câu 4:</w:t>
                      </w:r>
                      <w:r w:rsidRPr="007E05FB">
                        <w:rPr>
                          <w:rFonts w:ascii="SVN-Jonitha Script" w:eastAsia="Calibri" w:hAnsi="SVN-Jonitha Script" w:cs="Times New Roman"/>
                          <w:color w:val="000000" w:themeColor="text1"/>
                          <w:sz w:val="24"/>
                          <w:szCs w:val="24"/>
                          <w:lang w:val="pt-BR"/>
                        </w:rPr>
                        <w:t xml:space="preserve"> </w:t>
                      </w:r>
                      <w:r w:rsidRPr="007E05FB">
                        <w:rPr>
                          <w:rFonts w:ascii="SVN-Jonitha Script" w:eastAsia="Times New Roman" w:hAnsi="SVN-Jonitha Script" w:cs="Times New Roman"/>
                          <w:color w:val="000000" w:themeColor="text1"/>
                          <w:sz w:val="24"/>
                          <w:szCs w:val="24"/>
                          <w:lang w:val="pt-BR"/>
                        </w:rPr>
                        <w:t>Từ ví dụ hoặc phép toán đã nêu, hãy mô tả bằng sơ đồ khối và liệt kê bước. Từ đó trình bày hoàn thiện đầy đủ các bước giải bài toán trên máy tính</w:t>
                      </w:r>
                      <w:r>
                        <w:rPr>
                          <w:rFonts w:ascii="Times New Roman" w:eastAsia="Times New Roman" w:hAnsi="Times New Roman" w:cs="Times New Roman"/>
                          <w:sz w:val="21"/>
                          <w:szCs w:val="21"/>
                          <w:lang w:val="pt-BR"/>
                        </w:rPr>
                        <w:t>.</w:t>
                      </w:r>
                    </w:p>
                    <w:p w:rsidR="007E05FB" w:rsidRPr="00492E13" w:rsidRDefault="007E05FB" w:rsidP="007E05FB">
                      <w:pPr>
                        <w:rPr>
                          <w:rFonts w:ascii="Times New Roman" w:eastAsia="Times New Roman" w:hAnsi="Times New Roman" w:cs="Times New Roman"/>
                          <w:b/>
                          <w:bCs/>
                          <w:sz w:val="21"/>
                          <w:szCs w:val="21"/>
                          <w:lang w:val="pt-BR"/>
                        </w:rPr>
                      </w:pPr>
                    </w:p>
                    <w:p w:rsidR="007E05FB" w:rsidRDefault="007E05FB" w:rsidP="007E05FB">
                      <w:pPr>
                        <w:jc w:val="center"/>
                      </w:pPr>
                    </w:p>
                  </w:txbxContent>
                </v:textbox>
              </v:shape>
            </w:pict>
          </mc:Fallback>
        </mc:AlternateContent>
      </w:r>
      <w:r w:rsidR="003C2928" w:rsidRPr="00771812">
        <w:rPr>
          <w:noProof/>
        </w:rPr>
        <mc:AlternateContent>
          <mc:Choice Requires="wps">
            <w:drawing>
              <wp:anchor distT="0" distB="0" distL="114300" distR="114300" simplePos="0" relativeHeight="251624960" behindDoc="0" locked="0" layoutInCell="1" allowOverlap="1" wp14:anchorId="18014B30" wp14:editId="04AE39F2">
                <wp:simplePos x="0" y="0"/>
                <wp:positionH relativeFrom="margin">
                  <wp:align>left</wp:align>
                </wp:positionH>
                <wp:positionV relativeFrom="paragraph">
                  <wp:posOffset>9174101</wp:posOffset>
                </wp:positionV>
                <wp:extent cx="3911600" cy="845365"/>
                <wp:effectExtent l="0" t="0" r="50800" b="50165"/>
                <wp:wrapNone/>
                <wp:docPr id="18" name="Rounded Rectangle 18"/>
                <wp:cNvGraphicFramePr/>
                <a:graphic xmlns:a="http://schemas.openxmlformats.org/drawingml/2006/main">
                  <a:graphicData uri="http://schemas.microsoft.com/office/word/2010/wordprocessingShape">
                    <wps:wsp>
                      <wps:cNvSpPr/>
                      <wps:spPr>
                        <a:xfrm>
                          <a:off x="0" y="0"/>
                          <a:ext cx="3911600" cy="845365"/>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1702D" w:rsidRPr="0081702D" w:rsidRDefault="007E05FB" w:rsidP="0081702D">
                            <w:pPr>
                              <w:rPr>
                                <w:rFonts w:ascii="SVN-Clementine" w:hAnsi="SVN-Clementine"/>
                                <w:color w:val="FA769C"/>
                                <w:sz w:val="44"/>
                                <w:szCs w:val="44"/>
                              </w:rPr>
                            </w:pPr>
                            <w:r>
                              <w:rPr>
                                <w:rFonts w:ascii="SVN-Clementine" w:hAnsi="SVN-Clementine"/>
                                <w:color w:val="FA769C"/>
                                <w:sz w:val="44"/>
                                <w:szCs w:val="44"/>
                              </w:rPr>
                              <w:t xml:space="preserve">   II.     Nội dung chủ đề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14B30" id="Rounded Rectangle 18" o:spid="_x0000_s1037" style="position:absolute;margin-left:0;margin-top:722.35pt;width:308pt;height:66.55pt;z-index:25162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" fillcolor="#dbe5f1 [660]" stroked="f" strokeweight="2pt">
                <v:shadow on="t" color="#f84679" offset="1.3512mm,1.1338mm"/>
                <v:textbox>
                  <w:txbxContent>
                    <w:p w:rsidR="0081702D" w:rsidRPr="0081702D" w:rsidRDefault="007E05FB" w:rsidP="0081702D">
                      <w:pPr>
                        <w:rPr>
                          <w:rFonts w:ascii="SVN-Clementine" w:hAnsi="SVN-Clementine"/>
                          <w:color w:val="FA769C"/>
                          <w:sz w:val="44"/>
                          <w:szCs w:val="44"/>
                        </w:rPr>
                      </w:pPr>
                      <w:r>
                        <w:rPr>
                          <w:rFonts w:ascii="SVN-Clementine" w:hAnsi="SVN-Clementine"/>
                          <w:color w:val="FA769C"/>
                          <w:sz w:val="44"/>
                          <w:szCs w:val="44"/>
                        </w:rPr>
                        <w:t xml:space="preserve">   II.     Nội dung chủ đề</w:t>
                      </w:r>
                    </w:p>
                  </w:txbxContent>
                </v:textbox>
                <w10:wrap anchorx="margin"/>
              </v:roundrect>
            </w:pict>
          </mc:Fallback>
        </mc:AlternateContent>
      </w:r>
      <w:r w:rsidR="007E05FB">
        <w:rPr>
          <w:noProof/>
        </w:rPr>
        <mc:AlternateContent>
          <mc:Choice Requires="wps">
            <w:drawing>
              <wp:anchor distT="0" distB="0" distL="114300" distR="114300" simplePos="0" relativeHeight="251653632" behindDoc="0" locked="0" layoutInCell="1" allowOverlap="1" wp14:anchorId="39BA4244" wp14:editId="398CF0B0">
                <wp:simplePos x="0" y="0"/>
                <wp:positionH relativeFrom="margin">
                  <wp:posOffset>241300</wp:posOffset>
                </wp:positionH>
                <wp:positionV relativeFrom="paragraph">
                  <wp:posOffset>3708400</wp:posOffset>
                </wp:positionV>
                <wp:extent cx="2952750" cy="1295400"/>
                <wp:effectExtent l="0" t="0" r="19050" b="19050"/>
                <wp:wrapNone/>
                <wp:docPr id="1" name="Round Diagonal Corner Rectangle 1"/>
                <wp:cNvGraphicFramePr/>
                <a:graphic xmlns:a="http://schemas.openxmlformats.org/drawingml/2006/main">
                  <a:graphicData uri="http://schemas.microsoft.com/office/word/2010/wordprocessingShape">
                    <wps:wsp>
                      <wps:cNvSpPr/>
                      <wps:spPr>
                        <a:xfrm>
                          <a:off x="0" y="0"/>
                          <a:ext cx="2952750" cy="1295400"/>
                        </a:xfrm>
                        <a:prstGeom prst="round2DiagRect">
                          <a:avLst/>
                        </a:prstGeom>
                        <a:gradFill flip="none" rotWithShape="1">
                          <a:gsLst>
                            <a:gs pos="0">
                              <a:schemeClr val="accent6">
                                <a:lumMod val="40000"/>
                                <a:lumOff val="60000"/>
                              </a:schemeClr>
                            </a:gs>
                            <a:gs pos="100000">
                              <a:schemeClr val="accent1">
                                <a:lumMod val="45000"/>
                                <a:lumOff val="55000"/>
                              </a:schemeClr>
                            </a:gs>
                            <a:gs pos="47000">
                              <a:srgbClr val="D8CECA"/>
                            </a:gs>
                            <a:gs pos="100000">
                              <a:schemeClr val="accent5">
                                <a:lumMod val="40000"/>
                                <a:lumOff val="60000"/>
                              </a:schemeClr>
                            </a:gs>
                            <a:gs pos="100000">
                              <a:schemeClr val="accent5">
                                <a:lumMod val="20000"/>
                                <a:lumOff val="8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0954E6" w:rsidRPr="0057506D" w:rsidRDefault="000954E6" w:rsidP="000954E6">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1</w:t>
                            </w:r>
                            <w:r w:rsidRPr="0057506D">
                              <w:rPr>
                                <w:rFonts w:ascii="SVN-Jonitha Script" w:hAnsi="SVN-Jonitha Script"/>
                                <w:color w:val="000000" w:themeColor="text1"/>
                                <w:sz w:val="24"/>
                                <w:szCs w:val="24"/>
                              </w:rPr>
                              <w:t>: Nêu các loại ngôn ngữ lập trình chính; so sánh ưu, nhược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A4244" id="Round Diagonal Corner Rectangle 1" o:spid="_x0000_s1038" style="position:absolute;margin-left:19pt;margin-top:292pt;width:232.5pt;height:10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52750,1295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" adj="-11796480,,5400" path="m215904,l2952750,r,l2952750,1079496v,119240,-96664,215904,-215904,215904l,1295400r,l,215904c,96664,96664,,215904,xe" fillcolor="#fbd4b4 [1305]" strokecolor="#243f60 [1604]" strokeweight="2pt">
                <v:fill color2="#daeef3 [664]" rotate="t" angle="315" colors="0 #fcd5b5;30802f #d8ceca;1 #b0c6e1;1 #b7dee8;1 #dbeef4" focus="100%" type="gradient"/>
                <v:stroke joinstyle="miter"/>
                <v:formulas/>
                <v:path arrowok="t" o:connecttype="custom" o:connectlocs="215904,0;2952750,0;2952750,0;2952750,1079496;2736846,1295400;0,1295400;0,1295400;0,215904;215904,0" o:connectangles="0,0,0,0,0,0,0,0,0" textboxrect="0,0,2952750,1295400"/>
                <v:textbox>
                  <w:txbxContent>
                    <w:p w:rsidR="000954E6" w:rsidRPr="0057506D" w:rsidRDefault="000954E6" w:rsidP="000954E6">
                      <w:pPr>
                        <w:rPr>
                          <w:rFonts w:ascii="SVN-Jonitha Script" w:hAnsi="SVN-Jonitha Script"/>
                          <w:color w:val="000000" w:themeColor="text1"/>
                          <w:sz w:val="24"/>
                          <w:szCs w:val="24"/>
                        </w:rPr>
                      </w:pPr>
                      <w:r w:rsidRPr="007E05FB">
                        <w:rPr>
                          <w:rFonts w:ascii="SVN-Jonitha Script" w:hAnsi="SVN-Jonitha Script"/>
                          <w:b/>
                          <w:color w:val="000000" w:themeColor="text1"/>
                          <w:sz w:val="24"/>
                          <w:szCs w:val="24"/>
                        </w:rPr>
                        <w:t>Câu 1</w:t>
                      </w:r>
                      <w:r w:rsidRPr="0057506D">
                        <w:rPr>
                          <w:rFonts w:ascii="SVN-Jonitha Script" w:hAnsi="SVN-Jonitha Script"/>
                          <w:color w:val="000000" w:themeColor="text1"/>
                          <w:sz w:val="24"/>
                          <w:szCs w:val="24"/>
                        </w:rPr>
                        <w:t>: Nêu các loại ngôn ngữ lập trình chính; so sánh ưu, nhược điểm</w:t>
                      </w:r>
                    </w:p>
                  </w:txbxContent>
                </v:textbox>
                <w10:wrap anchorx="margin"/>
              </v:shape>
            </w:pict>
          </mc:Fallback>
        </mc:AlternateContent>
      </w:r>
      <w:r w:rsidR="0081702D" w:rsidRPr="00771812">
        <w:rPr>
          <w:noProof/>
        </w:rPr>
        <mc:AlternateContent>
          <mc:Choice Requires="wps">
            <w:drawing>
              <wp:anchor distT="0" distB="0" distL="114300" distR="114300" simplePos="0" relativeHeight="251625984" behindDoc="0" locked="0" layoutInCell="1" allowOverlap="1" wp14:anchorId="6EFA5C70" wp14:editId="15B91FFD">
                <wp:simplePos x="0" y="0"/>
                <wp:positionH relativeFrom="page">
                  <wp:posOffset>1097744</wp:posOffset>
                </wp:positionH>
                <wp:positionV relativeFrom="paragraph">
                  <wp:posOffset>2804160</wp:posOffset>
                </wp:positionV>
                <wp:extent cx="4101152" cy="109077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101152" cy="1090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812" w:rsidRPr="0081702D" w:rsidRDefault="0081702D" w:rsidP="00771812">
                            <w:pPr>
                              <w:rPr>
                                <w:color w:val="F84679"/>
                                <w:sz w:val="40"/>
                                <w:szCs w:val="40"/>
                              </w:rPr>
                            </w:pPr>
                            <w:r w:rsidRPr="0081702D">
                              <w:rPr>
                                <w:rFonts w:ascii="SVN-Jonitha Script" w:hAnsi="SVN-Jonitha Script"/>
                                <w:color w:val="F84679"/>
                                <w:sz w:val="40"/>
                                <w:szCs w:val="40"/>
                              </w:rPr>
                              <w:t>2/ Các nội dung tìm kiếm</w:t>
                            </w:r>
                          </w:p>
                          <w:p w:rsidR="00771812" w:rsidRPr="000954E6" w:rsidRDefault="00771812" w:rsidP="000954E6">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5C70" id="Text Box 19" o:spid="_x0000_s1039" type="#_x0000_t202" style="position:absolute;margin-left:86.45pt;margin-top:220.8pt;width:322.95pt;height:85.9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" filled="f" stroked="f" strokeweight=".5pt">
                <v:textbox>
                  <w:txbxContent>
                    <w:p w:rsidR="00771812" w:rsidRPr="0081702D" w:rsidRDefault="0081702D" w:rsidP="00771812">
                      <w:pPr>
                        <w:rPr>
                          <w:color w:val="F84679"/>
                          <w:sz w:val="40"/>
                          <w:szCs w:val="40"/>
                        </w:rPr>
                      </w:pPr>
                      <w:r w:rsidRPr="0081702D">
                        <w:rPr>
                          <w:rFonts w:ascii="SVN-Jonitha Script" w:hAnsi="SVN-Jonitha Script"/>
                          <w:color w:val="F84679"/>
                          <w:sz w:val="40"/>
                          <w:szCs w:val="40"/>
                        </w:rPr>
                        <w:t>2/ Các nội dung tìm kiếm</w:t>
                      </w:r>
                    </w:p>
                    <w:p w:rsidR="00771812" w:rsidRPr="000954E6" w:rsidRDefault="00771812" w:rsidP="000954E6">
                      <w:pPr>
                        <w:rPr>
                          <w:color w:val="000000" w:themeColor="text1"/>
                        </w:rPr>
                      </w:pPr>
                    </w:p>
                  </w:txbxContent>
                </v:textbox>
                <w10:wrap anchorx="page"/>
              </v:shape>
            </w:pict>
          </mc:Fallback>
        </mc:AlternateContent>
      </w:r>
      <w:r w:rsidR="0081702D">
        <w:rPr>
          <w:noProof/>
        </w:rPr>
        <mc:AlternateContent>
          <mc:Choice Requires="wps">
            <w:drawing>
              <wp:anchor distT="0" distB="0" distL="114300" distR="114300" simplePos="0" relativeHeight="251628032" behindDoc="0" locked="0" layoutInCell="1" allowOverlap="1" wp14:anchorId="7A0CE494" wp14:editId="5BAA0065">
                <wp:simplePos x="0" y="0"/>
                <wp:positionH relativeFrom="column">
                  <wp:posOffset>-436728</wp:posOffset>
                </wp:positionH>
                <wp:positionV relativeFrom="paragraph">
                  <wp:posOffset>-436728</wp:posOffset>
                </wp:positionV>
                <wp:extent cx="6475863" cy="330946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863" cy="3309468"/>
                        </a:xfrm>
                        <a:prstGeom prst="rect">
                          <a:avLst/>
                        </a:prstGeom>
                        <a:noFill/>
                        <a:ln w="9525">
                          <a:noFill/>
                          <a:miter lim="800000"/>
                          <a:headEnd/>
                          <a:tailEnd/>
                        </a:ln>
                      </wps:spPr>
                      <wps:txbx>
                        <w:txbxContent>
                          <w:p w:rsidR="00455BED" w:rsidRPr="009F0CA9" w:rsidRDefault="0081702D" w:rsidP="0081702D">
                            <w:pPr>
                              <w:rPr>
                                <w:rFonts w:ascii="SVN-Jonitha Script" w:hAnsi="SVN-Jonitha Script"/>
                                <w:color w:val="F84679"/>
                                <w:sz w:val="40"/>
                                <w:szCs w:val="40"/>
                              </w:rPr>
                            </w:pPr>
                            <w:r>
                              <w:rPr>
                                <w:rFonts w:ascii="SVN-Jonitha Script" w:hAnsi="SVN-Jonitha Script"/>
                                <w:color w:val="F84679"/>
                                <w:sz w:val="40"/>
                                <w:szCs w:val="40"/>
                              </w:rPr>
                              <w:t xml:space="preserve">       </w:t>
                            </w:r>
                            <w:r w:rsidR="00B73112" w:rsidRPr="009F0CA9">
                              <w:rPr>
                                <w:rFonts w:ascii="SVN-Jonitha Script" w:hAnsi="SVN-Jonitha Script"/>
                                <w:color w:val="F84679"/>
                                <w:sz w:val="40"/>
                                <w:szCs w:val="40"/>
                              </w:rPr>
                              <w:t>1/ Giới thiệu chủ đề</w:t>
                            </w:r>
                          </w:p>
                          <w:p w:rsidR="00B73112" w:rsidRPr="009F0CA9" w:rsidRDefault="00D14A03" w:rsidP="009F0CA9">
                            <w:pPr>
                              <w:pStyle w:val="ListParagraph"/>
                              <w:numPr>
                                <w:ilvl w:val="0"/>
                                <w:numId w:val="19"/>
                              </w:numPr>
                              <w:rPr>
                                <w:rFonts w:ascii="SVN-Jonitha Script" w:hAnsi="SVN-Jonitha Script"/>
                                <w:color w:val="000000" w:themeColor="text1"/>
                                <w:sz w:val="32"/>
                                <w:szCs w:val="32"/>
                              </w:rPr>
                            </w:pPr>
                            <w:r w:rsidRPr="009F0CA9">
                              <w:rPr>
                                <w:rFonts w:ascii="SVN-Jonitha Script" w:hAnsi="SVN-Jonitha Script"/>
                                <w:color w:val="000000" w:themeColor="text1"/>
                                <w:sz w:val="32"/>
                                <w:szCs w:val="32"/>
                              </w:rPr>
                              <w:t>Chủ đề A: Máy tính và xã hội tri thức</w:t>
                            </w:r>
                          </w:p>
                          <w:p w:rsidR="00D14A03"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Ngôn ngữ lập trình</w:t>
                            </w:r>
                          </w:p>
                          <w:p w:rsidR="009F0CA9"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Nội dung: Giới thiệu các loại ngôn ngữ</w:t>
                            </w:r>
                          </w:p>
                          <w:p w:rsidR="009F0CA9" w:rsidRDefault="009F0CA9" w:rsidP="009F0CA9">
                            <w:pPr>
                              <w:pStyle w:val="ListParagraph"/>
                              <w:numPr>
                                <w:ilvl w:val="0"/>
                                <w:numId w:val="19"/>
                              </w:numPr>
                              <w:rPr>
                                <w:rFonts w:ascii="SVN-Jonitha Script" w:hAnsi="SVN-Jonitha Script"/>
                                <w:color w:val="000000" w:themeColor="text1"/>
                                <w:sz w:val="32"/>
                                <w:szCs w:val="32"/>
                              </w:rPr>
                            </w:pPr>
                            <w:r>
                              <w:rPr>
                                <w:rFonts w:ascii="SVN-Jonitha Script" w:hAnsi="SVN-Jonitha Script"/>
                                <w:color w:val="000000" w:themeColor="text1"/>
                                <w:sz w:val="32"/>
                                <w:szCs w:val="32"/>
                              </w:rPr>
                              <w:t xml:space="preserve">Chủ đề F: Giải quyết vấn đề với sự trợ giúp </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của máy tính</w:t>
                            </w:r>
                          </w:p>
                          <w:p w:rsid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Giải bài toán trên máy tính</w:t>
                            </w:r>
                          </w:p>
                          <w:p w:rsidR="009F0CA9" w:rsidRP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 xml:space="preserve">Nội dung: Các bước để giải </w:t>
                            </w:r>
                            <w:r w:rsidR="0081702D">
                              <w:rPr>
                                <w:rFonts w:ascii="SVN-Jonitha Script" w:hAnsi="SVN-Jonitha Script"/>
                                <w:color w:val="000000" w:themeColor="text1"/>
                                <w:sz w:val="32"/>
                                <w:szCs w:val="32"/>
                              </w:rPr>
                              <w:t>bài toán trên máy tính</w:t>
                            </w:r>
                          </w:p>
                          <w:p w:rsidR="00B73112" w:rsidRDefault="00B73112" w:rsidP="00B73112">
                            <w:pPr>
                              <w:jc w:val="center"/>
                              <w:rPr>
                                <w:rFonts w:ascii="SVN-Jonitha Script" w:hAnsi="SVN-Jonitha Script"/>
                                <w:color w:val="F84679"/>
                                <w:sz w:val="60"/>
                                <w:szCs w:val="60"/>
                              </w:rPr>
                            </w:pPr>
                          </w:p>
                          <w:p w:rsidR="00B73112" w:rsidRPr="00455BED" w:rsidRDefault="00B73112" w:rsidP="00B73112">
                            <w:pPr>
                              <w:jc w:val="center"/>
                              <w:rPr>
                                <w:rFonts w:ascii="SVN-Jonitha Script" w:hAnsi="SVN-Jonitha Script"/>
                                <w:color w:val="F84679"/>
                                <w:sz w:val="60"/>
                                <w:szCs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CE494" id="_x0000_s1040" type="#_x0000_t202" style="position:absolute;margin-left:-34.4pt;margin-top:-34.4pt;width:509.9pt;height:260.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" filled="f" stroked="f">
                <v:textbox>
                  <w:txbxContent>
                    <w:p w:rsidR="00455BED" w:rsidRPr="009F0CA9" w:rsidRDefault="0081702D" w:rsidP="0081702D">
                      <w:pPr>
                        <w:rPr>
                          <w:rFonts w:ascii="SVN-Jonitha Script" w:hAnsi="SVN-Jonitha Script"/>
                          <w:color w:val="F84679"/>
                          <w:sz w:val="40"/>
                          <w:szCs w:val="40"/>
                        </w:rPr>
                      </w:pPr>
                      <w:r>
                        <w:rPr>
                          <w:rFonts w:ascii="SVN-Jonitha Script" w:hAnsi="SVN-Jonitha Script"/>
                          <w:color w:val="F84679"/>
                          <w:sz w:val="40"/>
                          <w:szCs w:val="40"/>
                        </w:rPr>
                        <w:t xml:space="preserve">       </w:t>
                      </w:r>
                      <w:r w:rsidR="00B73112" w:rsidRPr="009F0CA9">
                        <w:rPr>
                          <w:rFonts w:ascii="SVN-Jonitha Script" w:hAnsi="SVN-Jonitha Script"/>
                          <w:color w:val="F84679"/>
                          <w:sz w:val="40"/>
                          <w:szCs w:val="40"/>
                        </w:rPr>
                        <w:t>1/ Giới thiệu chủ đề</w:t>
                      </w:r>
                    </w:p>
                    <w:p w:rsidR="00B73112" w:rsidRPr="009F0CA9" w:rsidRDefault="00D14A03" w:rsidP="009F0CA9">
                      <w:pPr>
                        <w:pStyle w:val="ListParagraph"/>
                        <w:numPr>
                          <w:ilvl w:val="0"/>
                          <w:numId w:val="19"/>
                        </w:numPr>
                        <w:rPr>
                          <w:rFonts w:ascii="SVN-Jonitha Script" w:hAnsi="SVN-Jonitha Script"/>
                          <w:color w:val="000000" w:themeColor="text1"/>
                          <w:sz w:val="32"/>
                          <w:szCs w:val="32"/>
                        </w:rPr>
                      </w:pPr>
                      <w:r w:rsidRPr="009F0CA9">
                        <w:rPr>
                          <w:rFonts w:ascii="SVN-Jonitha Script" w:hAnsi="SVN-Jonitha Script"/>
                          <w:color w:val="000000" w:themeColor="text1"/>
                          <w:sz w:val="32"/>
                          <w:szCs w:val="32"/>
                        </w:rPr>
                        <w:t>Chủ đề A: Máy tính và xã hội tri thức</w:t>
                      </w:r>
                    </w:p>
                    <w:p w:rsidR="00D14A03"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Ngôn ngữ lập trình</w:t>
                      </w:r>
                    </w:p>
                    <w:p w:rsidR="009F0CA9" w:rsidRDefault="009F0CA9" w:rsidP="00440F08">
                      <w:pPr>
                        <w:rPr>
                          <w:rFonts w:ascii="SVN-Jonitha Script" w:hAnsi="SVN-Jonitha Script"/>
                          <w:color w:val="000000" w:themeColor="text1"/>
                          <w:sz w:val="32"/>
                          <w:szCs w:val="32"/>
                        </w:rPr>
                      </w:pPr>
                      <w:r>
                        <w:rPr>
                          <w:rFonts w:ascii="SVN-Jonitha Script" w:hAnsi="SVN-Jonitha Script"/>
                          <w:color w:val="000000" w:themeColor="text1"/>
                          <w:sz w:val="32"/>
                          <w:szCs w:val="32"/>
                        </w:rPr>
                        <w:t>+ Nội dung: Giới thiệu các loại ngôn ngữ</w:t>
                      </w:r>
                    </w:p>
                    <w:p w:rsidR="009F0CA9" w:rsidRDefault="009F0CA9" w:rsidP="009F0CA9">
                      <w:pPr>
                        <w:pStyle w:val="ListParagraph"/>
                        <w:numPr>
                          <w:ilvl w:val="0"/>
                          <w:numId w:val="19"/>
                        </w:numPr>
                        <w:rPr>
                          <w:rFonts w:ascii="SVN-Jonitha Script" w:hAnsi="SVN-Jonitha Script"/>
                          <w:color w:val="000000" w:themeColor="text1"/>
                          <w:sz w:val="32"/>
                          <w:szCs w:val="32"/>
                        </w:rPr>
                      </w:pPr>
                      <w:r>
                        <w:rPr>
                          <w:rFonts w:ascii="SVN-Jonitha Script" w:hAnsi="SVN-Jonitha Script"/>
                          <w:color w:val="000000" w:themeColor="text1"/>
                          <w:sz w:val="32"/>
                          <w:szCs w:val="32"/>
                        </w:rPr>
                        <w:t xml:space="preserve">Chủ đề F: Giải quyết vấn đề với sự trợ giúp </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của máy tính</w:t>
                      </w:r>
                    </w:p>
                    <w:p w:rsid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 Chủ đề con: Giải bài toán trên máy tính</w:t>
                      </w:r>
                    </w:p>
                    <w:p w:rsidR="009F0CA9" w:rsidRPr="009F0CA9" w:rsidRDefault="009F0CA9" w:rsidP="009F0CA9">
                      <w:pPr>
                        <w:rPr>
                          <w:rFonts w:ascii="SVN-Jonitha Script" w:hAnsi="SVN-Jonitha Script"/>
                          <w:color w:val="000000" w:themeColor="text1"/>
                          <w:sz w:val="32"/>
                          <w:szCs w:val="32"/>
                        </w:rPr>
                      </w:pPr>
                      <w:r>
                        <w:rPr>
                          <w:rFonts w:ascii="SVN-Jonitha Script" w:hAnsi="SVN-Jonitha Script"/>
                          <w:color w:val="000000" w:themeColor="text1"/>
                          <w:sz w:val="32"/>
                          <w:szCs w:val="32"/>
                        </w:rPr>
                        <w:t>+</w:t>
                      </w:r>
                      <w:r w:rsidR="0081702D">
                        <w:rPr>
                          <w:rFonts w:ascii="SVN-Jonitha Script" w:hAnsi="SVN-Jonitha Script"/>
                          <w:color w:val="000000" w:themeColor="text1"/>
                          <w:sz w:val="32"/>
                          <w:szCs w:val="32"/>
                        </w:rPr>
                        <w:t xml:space="preserve"> </w:t>
                      </w:r>
                      <w:r>
                        <w:rPr>
                          <w:rFonts w:ascii="SVN-Jonitha Script" w:hAnsi="SVN-Jonitha Script"/>
                          <w:color w:val="000000" w:themeColor="text1"/>
                          <w:sz w:val="32"/>
                          <w:szCs w:val="32"/>
                        </w:rPr>
                        <w:t xml:space="preserve">Nội dung: Các bước để giải </w:t>
                      </w:r>
                      <w:r w:rsidR="0081702D">
                        <w:rPr>
                          <w:rFonts w:ascii="SVN-Jonitha Script" w:hAnsi="SVN-Jonitha Script"/>
                          <w:color w:val="000000" w:themeColor="text1"/>
                          <w:sz w:val="32"/>
                          <w:szCs w:val="32"/>
                        </w:rPr>
                        <w:t>bài toán trên máy tính</w:t>
                      </w:r>
                    </w:p>
                    <w:p w:rsidR="00B73112" w:rsidRDefault="00B73112" w:rsidP="00B73112">
                      <w:pPr>
                        <w:jc w:val="center"/>
                        <w:rPr>
                          <w:rFonts w:ascii="SVN-Jonitha Script" w:hAnsi="SVN-Jonitha Script"/>
                          <w:color w:val="F84679"/>
                          <w:sz w:val="60"/>
                          <w:szCs w:val="60"/>
                        </w:rPr>
                      </w:pPr>
                    </w:p>
                    <w:p w:rsidR="00B73112" w:rsidRPr="00455BED" w:rsidRDefault="00B73112" w:rsidP="00B73112">
                      <w:pPr>
                        <w:jc w:val="center"/>
                        <w:rPr>
                          <w:rFonts w:ascii="SVN-Jonitha Script" w:hAnsi="SVN-Jonitha Script"/>
                          <w:color w:val="F84679"/>
                          <w:sz w:val="60"/>
                          <w:szCs w:val="60"/>
                        </w:rPr>
                      </w:pPr>
                    </w:p>
                  </w:txbxContent>
                </v:textbox>
              </v:shape>
            </w:pict>
          </mc:Fallback>
        </mc:AlternateContent>
      </w:r>
      <w:r w:rsidR="00455BED">
        <w:rPr>
          <w:noProof/>
        </w:rPr>
        <mc:AlternateContent>
          <mc:Choice Requires="wps">
            <w:drawing>
              <wp:anchor distT="0" distB="0" distL="114300" distR="114300" simplePos="0" relativeHeight="251633152" behindDoc="0" locked="0" layoutInCell="1" allowOverlap="1" wp14:anchorId="23DDFBA2" wp14:editId="160B40A2">
                <wp:simplePos x="0" y="0"/>
                <wp:positionH relativeFrom="margin">
                  <wp:posOffset>6430645</wp:posOffset>
                </wp:positionH>
                <wp:positionV relativeFrom="paragraph">
                  <wp:posOffset>551180</wp:posOffset>
                </wp:positionV>
                <wp:extent cx="169545" cy="0"/>
                <wp:effectExtent l="19050" t="19050" r="20955" b="19050"/>
                <wp:wrapSquare wrapText="bothSides"/>
                <wp:docPr id="27" name="Straight Connector 27"/>
                <wp:cNvGraphicFramePr/>
                <a:graphic xmlns:a="http://schemas.openxmlformats.org/drawingml/2006/main">
                  <a:graphicData uri="http://schemas.microsoft.com/office/word/2010/wordprocessingShape">
                    <wps:wsp>
                      <wps:cNvCnPr/>
                      <wps:spPr>
                        <a:xfrm>
                          <a:off x="0" y="0"/>
                          <a:ext cx="169545" cy="0"/>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553F9" id="Straight Connector 27" o:spid="_x0000_s1026" style="position:absolute;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6.35pt,43.4pt" to="519.7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" strokecolor="#ffb5d8" strokeweight="3pt">
                <v:stroke joinstyle="miter" endcap="round"/>
                <w10:wrap type="square" anchorx="margin"/>
              </v:line>
            </w:pict>
          </mc:Fallback>
        </mc:AlternateContent>
      </w:r>
      <w:r w:rsidR="00771812">
        <w:br w:type="page"/>
      </w:r>
    </w:p>
    <w:p w:rsidR="00B73112" w:rsidRDefault="00895E06" w:rsidP="00D029E2">
      <w:r w:rsidRPr="00455BED">
        <w:rPr>
          <w:noProof/>
        </w:rPr>
        <w:lastRenderedPageBreak/>
        <mc:AlternateContent>
          <mc:Choice Requires="wps">
            <w:drawing>
              <wp:anchor distT="0" distB="0" distL="114300" distR="114300" simplePos="0" relativeHeight="251641344" behindDoc="0" locked="0" layoutInCell="1" allowOverlap="1" wp14:anchorId="70159431" wp14:editId="06E3200E">
                <wp:simplePos x="0" y="0"/>
                <wp:positionH relativeFrom="margin">
                  <wp:posOffset>2362200</wp:posOffset>
                </wp:positionH>
                <wp:positionV relativeFrom="paragraph">
                  <wp:posOffset>-124460</wp:posOffset>
                </wp:positionV>
                <wp:extent cx="4810125" cy="9525"/>
                <wp:effectExtent l="19050" t="19050" r="28575" b="28575"/>
                <wp:wrapSquare wrapText="bothSides"/>
                <wp:docPr id="29" name="Straight Connector 29"/>
                <wp:cNvGraphicFramePr/>
                <a:graphic xmlns:a="http://schemas.openxmlformats.org/drawingml/2006/main">
                  <a:graphicData uri="http://schemas.microsoft.com/office/word/2010/wordprocessingShape">
                    <wps:wsp>
                      <wps:cNvCnPr/>
                      <wps:spPr>
                        <a:xfrm>
                          <a:off x="0" y="0"/>
                          <a:ext cx="4810125" cy="9525"/>
                        </a:xfrm>
                        <a:prstGeom prst="line">
                          <a:avLst/>
                        </a:prstGeom>
                        <a:ln w="38100" cap="rnd" cmpd="sng">
                          <a:solidFill>
                            <a:srgbClr val="FFB5D8"/>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F2DF8" id="Straight Connector 29" o:spid="_x0000_s1026" style="position:absolute;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9.8pt" to="564.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" strokecolor="#ffb5d8" strokeweight="3pt">
                <v:stroke joinstyle="miter" endcap="round"/>
                <w10:wrap type="square" anchorx="margin"/>
              </v:line>
            </w:pict>
          </mc:Fallback>
        </mc:AlternateContent>
      </w:r>
    </w:p>
    <w:p w:rsidR="004C2129" w:rsidRDefault="005E1F0F" w:rsidP="00D029E2">
      <w:r>
        <w:rPr>
          <w:noProof/>
        </w:rPr>
        <mc:AlternateContent>
          <mc:Choice Requires="wps">
            <w:drawing>
              <wp:anchor distT="0" distB="0" distL="114300" distR="114300" simplePos="0" relativeHeight="251708928" behindDoc="0" locked="0" layoutInCell="1" allowOverlap="1" wp14:anchorId="7A19027D" wp14:editId="2C815F23">
                <wp:simplePos x="0" y="0"/>
                <wp:positionH relativeFrom="margin">
                  <wp:posOffset>3175</wp:posOffset>
                </wp:positionH>
                <wp:positionV relativeFrom="paragraph">
                  <wp:posOffset>13335</wp:posOffset>
                </wp:positionV>
                <wp:extent cx="4387215" cy="720090"/>
                <wp:effectExtent l="0" t="0" r="51435" b="60960"/>
                <wp:wrapNone/>
                <wp:docPr id="321" name="Rounded Rectangle 321"/>
                <wp:cNvGraphicFramePr/>
                <a:graphic xmlns:a="http://schemas.openxmlformats.org/drawingml/2006/main">
                  <a:graphicData uri="http://schemas.microsoft.com/office/word/2010/wordprocessingShape">
                    <wps:wsp>
                      <wps:cNvSpPr/>
                      <wps:spPr>
                        <a:xfrm>
                          <a:off x="0" y="0"/>
                          <a:ext cx="4387215" cy="720090"/>
                        </a:xfrm>
                        <a:prstGeom prst="roundRect">
                          <a:avLst>
                            <a:gd name="adj" fmla="val 35715"/>
                          </a:avLst>
                        </a:prstGeom>
                        <a:solidFill>
                          <a:schemeClr val="accent1">
                            <a:lumMod val="20000"/>
                            <a:lumOff val="80000"/>
                          </a:schemeClr>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E1F0F" w:rsidRPr="007E05FB" w:rsidRDefault="005E1F0F" w:rsidP="005E1F0F">
                            <w:pPr>
                              <w:pStyle w:val="ListParagraph"/>
                              <w:numPr>
                                <w:ilvl w:val="0"/>
                                <w:numId w:val="28"/>
                              </w:numPr>
                              <w:rPr>
                                <w:rFonts w:ascii="SVN-Clementine" w:hAnsi="SVN-Clementine"/>
                                <w:color w:val="FF6699"/>
                                <w:sz w:val="48"/>
                                <w:szCs w:val="48"/>
                              </w:rPr>
                            </w:pPr>
                            <w:r>
                              <w:rPr>
                                <w:rFonts w:ascii="SVN-Clementine" w:hAnsi="SVN-Clementine"/>
                                <w:color w:val="FF6699"/>
                                <w:sz w:val="48"/>
                                <w:szCs w:val="48"/>
                              </w:rPr>
                              <w:t>Nội dung chủ đề</w:t>
                            </w:r>
                          </w:p>
                          <w:p w:rsidR="005E1F0F" w:rsidRPr="0081702D" w:rsidRDefault="005E1F0F" w:rsidP="005E1F0F">
                            <w:pPr>
                              <w:pStyle w:val="ListParagraph"/>
                              <w:ind w:left="1800"/>
                              <w:rPr>
                                <w:rFonts w:ascii="SVN-Clementine" w:hAnsi="SVN-Clementine"/>
                                <w:color w:val="FF6699"/>
                                <w:sz w:val="48"/>
                                <w:szCs w:val="48"/>
                              </w:rPr>
                            </w:pPr>
                          </w:p>
                          <w:p w:rsidR="005E1F0F" w:rsidRPr="003A505C" w:rsidRDefault="005E1F0F" w:rsidP="005E1F0F">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9027D" id="Rounded Rectangle 321" o:spid="_x0000_s1041" style="position:absolute;margin-left:.25pt;margin-top:1.05pt;width:345.45pt;height:56.7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" fillcolor="#dbe5f1 [660]" stroked="f" strokeweight="2pt">
                <v:shadow on="t" color="#f84679" offset="1.3512mm,1.1338mm"/>
                <v:textbox>
                  <w:txbxContent>
                    <w:p w:rsidR="005E1F0F" w:rsidRPr="007E05FB" w:rsidRDefault="005E1F0F" w:rsidP="005E1F0F">
                      <w:pPr>
                        <w:pStyle w:val="ListParagraph"/>
                        <w:numPr>
                          <w:ilvl w:val="0"/>
                          <w:numId w:val="28"/>
                        </w:numPr>
                        <w:rPr>
                          <w:rFonts w:ascii="SVN-Clementine" w:hAnsi="SVN-Clementine"/>
                          <w:color w:val="FF6699"/>
                          <w:sz w:val="48"/>
                          <w:szCs w:val="48"/>
                        </w:rPr>
                      </w:pPr>
                      <w:r>
                        <w:rPr>
                          <w:rFonts w:ascii="SVN-Clementine" w:hAnsi="SVN-Clementine"/>
                          <w:color w:val="FF6699"/>
                          <w:sz w:val="48"/>
                          <w:szCs w:val="48"/>
                        </w:rPr>
                        <w:t>Nội dung chủ đề</w:t>
                      </w:r>
                    </w:p>
                    <w:p w:rsidR="005E1F0F" w:rsidRPr="0081702D" w:rsidRDefault="005E1F0F" w:rsidP="005E1F0F">
                      <w:pPr>
                        <w:pStyle w:val="ListParagraph"/>
                        <w:ind w:left="1800"/>
                        <w:rPr>
                          <w:rFonts w:ascii="SVN-Clementine" w:hAnsi="SVN-Clementine"/>
                          <w:color w:val="FF6699"/>
                          <w:sz w:val="48"/>
                          <w:szCs w:val="48"/>
                        </w:rPr>
                      </w:pPr>
                    </w:p>
                    <w:p w:rsidR="005E1F0F" w:rsidRPr="003A505C" w:rsidRDefault="005E1F0F" w:rsidP="005E1F0F">
                      <w:pPr>
                        <w:jc w:val="center"/>
                        <w:rPr>
                          <w:rFonts w:ascii="SVN-Clementine" w:hAnsi="SVN-Clementine"/>
                          <w:color w:val="FA769C"/>
                          <w:sz w:val="44"/>
                          <w:szCs w:val="44"/>
                        </w:rPr>
                      </w:pPr>
                    </w:p>
                  </w:txbxContent>
                </v:textbox>
                <w10:wrap anchorx="margin"/>
              </v:roundrect>
            </w:pict>
          </mc:Fallback>
        </mc:AlternateContent>
      </w:r>
    </w:p>
    <w:p w:rsidR="004C2129" w:rsidRPr="004C2129" w:rsidRDefault="004C2129" w:rsidP="004C2129"/>
    <w:p w:rsidR="004C2129" w:rsidRPr="004C2129" w:rsidRDefault="005E1F0F" w:rsidP="004C2129">
      <w:r>
        <w:rPr>
          <w:noProof/>
        </w:rPr>
        <mc:AlternateContent>
          <mc:Choice Requires="wps">
            <w:drawing>
              <wp:anchor distT="0" distB="0" distL="114300" distR="114300" simplePos="0" relativeHeight="251673088" behindDoc="0" locked="0" layoutInCell="1" allowOverlap="1" wp14:anchorId="27BB572F" wp14:editId="590C6730">
                <wp:simplePos x="0" y="0"/>
                <wp:positionH relativeFrom="margin">
                  <wp:posOffset>4178935</wp:posOffset>
                </wp:positionH>
                <wp:positionV relativeFrom="paragraph">
                  <wp:posOffset>277495</wp:posOffset>
                </wp:positionV>
                <wp:extent cx="27305" cy="12601575"/>
                <wp:effectExtent l="19050" t="19050" r="29845" b="28575"/>
                <wp:wrapSquare wrapText="bothSides"/>
                <wp:docPr id="23" name="Straight Connector 23"/>
                <wp:cNvGraphicFramePr/>
                <a:graphic xmlns:a="http://schemas.openxmlformats.org/drawingml/2006/main">
                  <a:graphicData uri="http://schemas.microsoft.com/office/word/2010/wordprocessingShape">
                    <wps:wsp>
                      <wps:cNvCnPr/>
                      <wps:spPr>
                        <a:xfrm flipV="1">
                          <a:off x="0" y="0"/>
                          <a:ext cx="27305" cy="12601575"/>
                        </a:xfrm>
                        <a:prstGeom prst="line">
                          <a:avLst/>
                        </a:prstGeom>
                        <a:ln w="38100" cap="rnd" cmpd="sng">
                          <a:solidFill>
                            <a:srgbClr val="FFB5D8"/>
                          </a:solidFill>
                          <a:prstDash val="sysDot"/>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B3138" id="Straight Connector 23" o:spid="_x0000_s1026" style="position:absolute;flip:y;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05pt,21.85pt" to="331.2pt,10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" strokecolor="#ffb5d8" strokeweight="3pt">
                <v:stroke dashstyle="1 1" joinstyle="miter" endcap="round"/>
                <w10:wrap type="square" anchorx="margin"/>
              </v:line>
            </w:pict>
          </mc:Fallback>
        </mc:AlternateContent>
      </w:r>
    </w:p>
    <w:p w:rsidR="004C2129" w:rsidRDefault="005E1F0F" w:rsidP="004C2129">
      <w:r>
        <w:rPr>
          <w:noProof/>
        </w:rPr>
        <mc:AlternateContent>
          <mc:Choice Requires="wps">
            <w:drawing>
              <wp:anchor distT="0" distB="0" distL="114300" distR="114300" simplePos="0" relativeHeight="251616768" behindDoc="0" locked="0" layoutInCell="1" allowOverlap="1" wp14:anchorId="4BDF705B" wp14:editId="55E63DAE">
                <wp:simplePos x="0" y="0"/>
                <wp:positionH relativeFrom="margin">
                  <wp:posOffset>-409575</wp:posOffset>
                </wp:positionH>
                <wp:positionV relativeFrom="paragraph">
                  <wp:posOffset>336550</wp:posOffset>
                </wp:positionV>
                <wp:extent cx="4489450" cy="110109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11010900"/>
                        </a:xfrm>
                        <a:prstGeom prst="rect">
                          <a:avLst/>
                        </a:prstGeom>
                        <a:noFill/>
                        <a:ln w="9525">
                          <a:noFill/>
                          <a:miter lim="800000"/>
                          <a:headEnd/>
                          <a:tailEnd/>
                        </a:ln>
                      </wps:spPr>
                      <wps:txbx>
                        <w:txbxContent>
                          <w:p w:rsidR="007E05FB" w:rsidRPr="006C02E1" w:rsidRDefault="007E05FB" w:rsidP="00D029E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1:</w:t>
                            </w:r>
                          </w:p>
                          <w:p w:rsidR="00936B4C" w:rsidRPr="003C7FC1" w:rsidRDefault="00993218"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 xml:space="preserve">a. </w:t>
                            </w:r>
                            <w:r w:rsidR="00936B4C" w:rsidRPr="003C7FC1">
                              <w:rPr>
                                <w:rFonts w:ascii="Philosopher" w:hAnsi="Philosopher" w:cs="Times New Roman"/>
                                <w:color w:val="000000" w:themeColor="text1"/>
                                <w:szCs w:val="18"/>
                                <w:u w:val="single"/>
                              </w:rPr>
                              <w:t>Ngôn ngữ máy</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Mỗi loại máy tính đều có ngôn ngữ máy riêng của nó. Là ngôn ngữ duy nhất mà máy có thể trực tiếp hiểu và thực hiện.</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Các lệnh viết bằng ngôn ngữ máy ở dạng mã nhị phân hoặc mã hexa</w:t>
                            </w:r>
                            <w:r w:rsidR="00993218" w:rsidRPr="003C7FC1">
                              <w:rPr>
                                <w:rFonts w:ascii="Philosopher" w:hAnsi="Philosopher" w:cs="Times New Roman"/>
                                <w:color w:val="000000" w:themeColor="text1"/>
                                <w:szCs w:val="18"/>
                              </w:rPr>
                              <w:t>.</w:t>
                            </w:r>
                          </w:p>
                          <w:p w:rsidR="00993218"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Là ngôn ngữ duy nhất máy tính có thể trực tiếp hiểu và thực hiện, cho phép khai thác triệt để và tối ­ưu khả năng của máy.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Ngôn ngữ phức tạp, phụ thuộc nhiều vào phần cứng, ch­ương trình viết mất nhiều công sức, cồng kềnh và khó hiệu chỉnh.Không thích hợp với số</w:t>
                            </w:r>
                            <w:r w:rsidR="00993218" w:rsidRPr="003C7FC1">
                              <w:rPr>
                                <w:rFonts w:ascii="Philosopher" w:hAnsi="Philosopher" w:cs="Times New Roman"/>
                                <w:color w:val="000000" w:themeColor="text1"/>
                                <w:szCs w:val="18"/>
                              </w:rPr>
                              <w:t xml:space="preserve"> đông ng</w:t>
                            </w:r>
                            <w:r w:rsidRPr="003C7FC1">
                              <w:rPr>
                                <w:rFonts w:ascii="Philosopher" w:hAnsi="Philosopher" w:cs="Times New Roman"/>
                                <w:color w:val="000000" w:themeColor="text1"/>
                                <w:szCs w:val="18"/>
                              </w:rPr>
                              <w:t>ười lập trình.</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b. Hợp ngữ</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Hợp ngữ cho phép người lập trình sử dụng một số từ (thường là các từ tiếng Anh viết tắt) để thể hiện các lệnh cần thực hiện.Cho phép khai thác triệt để tính năng phần cứng.</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Thuận lợi cho các nhà lập trình chuyên nghiệp nhưng chưa thích hợp với số đông người lập trình.</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cần có chương trình hợp dịch để chuyển hợp ngữ sang ngôn ngữ máy.</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c. Ngôn ngữ bậc cao</w:t>
                            </w:r>
                          </w:p>
                          <w:p w:rsidR="004C2129"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Là ngôn  ngữ gần với ngôn ngữ tự nhiên, có tính độc lập cao, ít phụ</w:t>
                            </w:r>
                            <w:r w:rsidR="00993218" w:rsidRPr="003C7FC1">
                              <w:rPr>
                                <w:rFonts w:ascii="Philosopher" w:hAnsi="Philosopher" w:cs="Times New Roman"/>
                                <w:color w:val="000000" w:themeColor="text1"/>
                                <w:szCs w:val="18"/>
                              </w:rPr>
                              <w:t>.</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-Ưu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Dễ hiểu, dễ chỉnh sửa, tính độc lập cao.</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được, cần phải có chương trình dịch để chuyển từ ngôn ngữ bậc cao sang ngôn ngữ máy.</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Một số ngôn ngữ lập trình bậc cao: Pascal,C++, Java,…</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-Nhược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Chương trình còn cồng kềnh, phức tạp. Khó nhớ, còn phụ thuộc vào loại máy.</w:t>
                            </w:r>
                          </w:p>
                          <w:p w:rsidR="00993218" w:rsidRPr="003C7FC1" w:rsidRDefault="00993218" w:rsidP="00936B4C">
                            <w:pPr>
                              <w:jc w:val="both"/>
                              <w:rPr>
                                <w:rFonts w:ascii="Philosopher" w:hAnsi="Philosopher" w:cs="Times New Roman"/>
                                <w:color w:val="000000" w:themeColor="text1"/>
                                <w:sz w:val="18"/>
                                <w:szCs w:val="16"/>
                              </w:rPr>
                            </w:pPr>
                          </w:p>
                          <w:p w:rsidR="00D029E2" w:rsidRDefault="00D029E2" w:rsidP="00D029E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F705B" id="_x0000_s1042" type="#_x0000_t202" style="position:absolute;margin-left:-32.25pt;margin-top:26.5pt;width:353.5pt;height:867pt;z-index:25161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" filled="f" stroked="f">
                <v:textbox>
                  <w:txbxContent>
                    <w:p w:rsidR="007E05FB" w:rsidRPr="006C02E1" w:rsidRDefault="007E05FB" w:rsidP="00D029E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1:</w:t>
                      </w:r>
                    </w:p>
                    <w:p w:rsidR="00936B4C" w:rsidRPr="003C7FC1" w:rsidRDefault="00993218"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 xml:space="preserve">a. </w:t>
                      </w:r>
                      <w:r w:rsidR="00936B4C" w:rsidRPr="003C7FC1">
                        <w:rPr>
                          <w:rFonts w:ascii="Philosopher" w:hAnsi="Philosopher" w:cs="Times New Roman"/>
                          <w:color w:val="000000" w:themeColor="text1"/>
                          <w:szCs w:val="18"/>
                          <w:u w:val="single"/>
                        </w:rPr>
                        <w:t>Ngôn ngữ máy</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Mỗi loại máy tính đều có ngôn ngữ máy riêng của nó. Là ngôn ngữ duy nhất mà máy có thể trực tiếp hiểu và thực hiện.</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Các lệnh viết bằng ngôn ngữ máy ở dạng mã nhị phân hoặc mã hexa</w:t>
                      </w:r>
                      <w:r w:rsidR="00993218" w:rsidRPr="003C7FC1">
                        <w:rPr>
                          <w:rFonts w:ascii="Philosopher" w:hAnsi="Philosopher" w:cs="Times New Roman"/>
                          <w:color w:val="000000" w:themeColor="text1"/>
                          <w:szCs w:val="18"/>
                        </w:rPr>
                        <w:t>.</w:t>
                      </w:r>
                    </w:p>
                    <w:p w:rsidR="00993218"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Là ngôn ngữ duy nhất máy tính có thể trực tiếp hiểu và thực hiện, cho phép khai thác triệt để và tối ­ưu khả năng của máy.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Ngôn ngữ phức tạp, phụ thuộc nhiều vào phần cứng, ch­ương trình viết mất nhiều công sức, cồng kềnh và khó hiệu chỉnh.Không thích hợp với số</w:t>
                      </w:r>
                      <w:r w:rsidR="00993218" w:rsidRPr="003C7FC1">
                        <w:rPr>
                          <w:rFonts w:ascii="Philosopher" w:hAnsi="Philosopher" w:cs="Times New Roman"/>
                          <w:color w:val="000000" w:themeColor="text1"/>
                          <w:szCs w:val="18"/>
                        </w:rPr>
                        <w:t xml:space="preserve"> đông ng</w:t>
                      </w:r>
                      <w:r w:rsidRPr="003C7FC1">
                        <w:rPr>
                          <w:rFonts w:ascii="Philosopher" w:hAnsi="Philosopher" w:cs="Times New Roman"/>
                          <w:color w:val="000000" w:themeColor="text1"/>
                          <w:szCs w:val="18"/>
                        </w:rPr>
                        <w:t>ười lập trình.</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b. Hợp ngữ</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Ưu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Hợp ngữ cho phép người lập trình sử dụng một số từ (thường là các từ tiếng Anh viết tắt) để thể hiện các lệnh cần thực hiện.Cho phép khai thác triệt để tính năng phần cứng.</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xml:space="preserve">- Nhược điểm: </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Thuận lợi cho các nhà lập trình chuyên nghiệp nhưng chưa thích hợp với số đông người lập trình.</w:t>
                      </w:r>
                    </w:p>
                    <w:p w:rsidR="00936B4C"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cần có chương trình hợp dịch để chuyển hợp ngữ sang ngôn ngữ máy.</w:t>
                      </w:r>
                    </w:p>
                    <w:p w:rsidR="00936B4C" w:rsidRPr="003C7FC1" w:rsidRDefault="00936B4C" w:rsidP="00936B4C">
                      <w:pPr>
                        <w:jc w:val="both"/>
                        <w:rPr>
                          <w:rFonts w:ascii="Philosopher" w:hAnsi="Philosopher" w:cs="Times New Roman"/>
                          <w:color w:val="000000" w:themeColor="text1"/>
                          <w:szCs w:val="18"/>
                          <w:u w:val="single"/>
                        </w:rPr>
                      </w:pPr>
                      <w:r w:rsidRPr="003C7FC1">
                        <w:rPr>
                          <w:rFonts w:ascii="Philosopher" w:hAnsi="Philosopher" w:cs="Times New Roman"/>
                          <w:color w:val="000000" w:themeColor="text1"/>
                          <w:szCs w:val="18"/>
                          <w:u w:val="single"/>
                        </w:rPr>
                        <w:t>c. Ngôn ngữ bậc cao</w:t>
                      </w:r>
                    </w:p>
                    <w:p w:rsidR="004C2129" w:rsidRPr="003C7FC1" w:rsidRDefault="00936B4C"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 Là ngôn  ngữ gần với ngôn ngữ tự nhiên, có tính độc lập cao, ít phụ</w:t>
                      </w:r>
                      <w:r w:rsidR="00993218" w:rsidRPr="003C7FC1">
                        <w:rPr>
                          <w:rFonts w:ascii="Philosopher" w:hAnsi="Philosopher" w:cs="Times New Roman"/>
                          <w:color w:val="000000" w:themeColor="text1"/>
                          <w:szCs w:val="18"/>
                        </w:rPr>
                        <w:t>.</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-Ưu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Dễ hiểu, dễ chỉnh sửa, tính độc lập cao.</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Để máy tính hiểu được, cần phải có chương trình dịch để chuyển từ ngôn ngữ bậc cao sang ngôn ngữ máy.</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Một số ngôn ngữ lập trình bậc cao: Pascal,C++, Java,…</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-Nhược điểm:</w:t>
                      </w:r>
                    </w:p>
                    <w:p w:rsidR="00993218" w:rsidRPr="003C7FC1" w:rsidRDefault="00993218" w:rsidP="00936B4C">
                      <w:pPr>
                        <w:jc w:val="both"/>
                        <w:rPr>
                          <w:rFonts w:ascii="Philosopher" w:hAnsi="Philosopher" w:cs="Times New Roman"/>
                          <w:color w:val="000000" w:themeColor="text1"/>
                          <w:szCs w:val="18"/>
                        </w:rPr>
                      </w:pPr>
                      <w:r w:rsidRPr="003C7FC1">
                        <w:rPr>
                          <w:rFonts w:ascii="Philosopher" w:hAnsi="Philosopher" w:cs="Times New Roman"/>
                          <w:color w:val="000000" w:themeColor="text1"/>
                          <w:szCs w:val="18"/>
                        </w:rPr>
                        <w:t>Chương trình còn cồng kềnh, phức tạp. Khó nhớ, còn phụ thuộc vào loại máy.</w:t>
                      </w:r>
                    </w:p>
                    <w:p w:rsidR="00993218" w:rsidRPr="003C7FC1" w:rsidRDefault="00993218" w:rsidP="00936B4C">
                      <w:pPr>
                        <w:jc w:val="both"/>
                        <w:rPr>
                          <w:rFonts w:ascii="Philosopher" w:hAnsi="Philosopher" w:cs="Times New Roman"/>
                          <w:color w:val="000000" w:themeColor="text1"/>
                          <w:sz w:val="18"/>
                          <w:szCs w:val="16"/>
                        </w:rPr>
                      </w:pPr>
                    </w:p>
                    <w:p w:rsidR="00D029E2" w:rsidRDefault="00D029E2" w:rsidP="00D029E2">
                      <w:pPr>
                        <w:jc w:val="both"/>
                      </w:pPr>
                    </w:p>
                  </w:txbxContent>
                </v:textbox>
                <w10:wrap anchorx="margin"/>
              </v:shape>
            </w:pict>
          </mc:Fallback>
        </mc:AlternateContent>
      </w:r>
    </w:p>
    <w:p w:rsidR="00950156" w:rsidRPr="004C2129" w:rsidRDefault="005E1F0F" w:rsidP="004C2129">
      <w:pPr>
        <w:jc w:val="center"/>
      </w:pPr>
      <w:r>
        <w:rPr>
          <w:noProof/>
        </w:rPr>
        <mc:AlternateContent>
          <mc:Choice Requires="wps">
            <w:drawing>
              <wp:anchor distT="0" distB="0" distL="114300" distR="114300" simplePos="0" relativeHeight="251621888" behindDoc="0" locked="0" layoutInCell="1" allowOverlap="1" wp14:anchorId="7CD92841" wp14:editId="31EA42F8">
                <wp:simplePos x="0" y="0"/>
                <wp:positionH relativeFrom="margin">
                  <wp:posOffset>4554855</wp:posOffset>
                </wp:positionH>
                <wp:positionV relativeFrom="paragraph">
                  <wp:posOffset>10160</wp:posOffset>
                </wp:positionV>
                <wp:extent cx="4952144" cy="5558319"/>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144" cy="5558319"/>
                        </a:xfrm>
                        <a:prstGeom prst="rect">
                          <a:avLst/>
                        </a:prstGeom>
                        <a:noFill/>
                        <a:ln w="9525">
                          <a:noFill/>
                          <a:miter lim="800000"/>
                          <a:headEnd/>
                          <a:tailEnd/>
                        </a:ln>
                      </wps:spPr>
                      <wps:txbx>
                        <w:txbxContent>
                          <w:p w:rsidR="004C2129" w:rsidRPr="006C02E1" w:rsidRDefault="004C2129" w:rsidP="0077181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2:</w:t>
                            </w:r>
                          </w:p>
                          <w:p w:rsidR="003C2928" w:rsidRPr="003C7FC1" w:rsidRDefault="003C2928" w:rsidP="003C2928">
                            <w:pPr>
                              <w:rPr>
                                <w:rFonts w:ascii="Philosopher" w:hAnsi="Philosopher"/>
                                <w:szCs w:val="18"/>
                              </w:rPr>
                            </w:pPr>
                            <w:r w:rsidRPr="003C7FC1">
                              <w:rPr>
                                <w:rFonts w:ascii="Philosopher" w:hAnsi="Philosopher"/>
                                <w:szCs w:val="18"/>
                              </w:rPr>
                              <w:t>- Trong các ngôn ngữ bậc cao, em thích nhất là ngôn ngữ PASCAL, PYTHON và C++</w:t>
                            </w:r>
                          </w:p>
                          <w:p w:rsidR="003C2928" w:rsidRPr="003C7FC1" w:rsidRDefault="00802C6B" w:rsidP="003C2928">
                            <w:pPr>
                              <w:rPr>
                                <w:rFonts w:ascii="Philosopher" w:hAnsi="Philosopher"/>
                                <w:szCs w:val="18"/>
                              </w:rPr>
                            </w:pPr>
                            <w:r w:rsidRPr="003C7FC1">
                              <w:rPr>
                                <w:rFonts w:ascii="Philosopher" w:hAnsi="Philosopher"/>
                                <w:szCs w:val="18"/>
                              </w:rPr>
                              <w:t>-Em thích chúng vì:</w:t>
                            </w:r>
                          </w:p>
                          <w:p w:rsidR="003C2928" w:rsidRPr="003C7FC1" w:rsidRDefault="003C2928" w:rsidP="003C2928">
                            <w:pPr>
                              <w:rPr>
                                <w:rFonts w:ascii="Philosopher" w:hAnsi="Philosopher"/>
                                <w:szCs w:val="18"/>
                              </w:rPr>
                            </w:pPr>
                            <w:r w:rsidRPr="003C7FC1">
                              <w:rPr>
                                <w:rFonts w:ascii="Philosopher" w:hAnsi="Philosopher"/>
                                <w:szCs w:val="18"/>
                              </w:rPr>
                              <w:t>+ Pascal phù hợp với các người mới bắt đầu tìm hiểu ngôn ngữ lập trình, dễ sử dụng và giao diện dễ nhìn, thích hợp cho những loại chương trình đơn giản, gần gũi với học sinh, sinh viên và kỹ sư mới bắt đầu</w:t>
                            </w:r>
                          </w:p>
                          <w:p w:rsidR="003C2928" w:rsidRPr="003C7FC1" w:rsidRDefault="003C2928" w:rsidP="003C7FC1">
                            <w:pPr>
                              <w:rPr>
                                <w:rFonts w:ascii="Philosopher" w:hAnsi="Philosopher"/>
                                <w:szCs w:val="18"/>
                              </w:rPr>
                            </w:pPr>
                            <w:r w:rsidRPr="003C7FC1">
                              <w:rPr>
                                <w:rFonts w:ascii="Philosopher" w:hAnsi="Philosopher"/>
                                <w:szCs w:val="18"/>
                              </w:rPr>
                              <w:t>+ Python giúp bạn có thể xây dựng các ứng dụng cho nhiều hệ điều hành khác nhau, bao gồm cả Android.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3C2928" w:rsidRPr="003C7FC1" w:rsidRDefault="003C2928" w:rsidP="003C2928">
                            <w:pPr>
                              <w:rPr>
                                <w:rFonts w:ascii="Philosopher" w:hAnsi="Philosopher"/>
                                <w:szCs w:val="18"/>
                              </w:rPr>
                            </w:pPr>
                            <w:r w:rsidRPr="003C7FC1">
                              <w:rPr>
                                <w:rFonts w:ascii="Philosopher" w:hAnsi="Philosopher"/>
                                <w:szCs w:val="18"/>
                              </w:rPr>
                              <w:t>+ C++ là lựa chọn ngôn ngữ lập trình cho nhiều ứng dụng máy tính phổ biến nhất; phù hợp với các trình điều khiển thiết bị, trò chơi, công cụ xử lý âm thanh/hình ảnh, phần mềm nhúng và nhiều hơn thế nữa</w:t>
                            </w:r>
                          </w:p>
                          <w:p w:rsidR="00771812" w:rsidRPr="003C2928" w:rsidRDefault="00771812" w:rsidP="00771812">
                            <w:pPr>
                              <w:jc w:val="both"/>
                              <w:rPr>
                                <w:rFonts w:ascii="Philosopher" w:hAnsi="Philosopher" w:cs="Times New Roman"/>
                                <w:color w:val="FA769C"/>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92841" id="_x0000_s1043" type="#_x0000_t202" style="position:absolute;left:0;text-align:left;margin-left:358.65pt;margin-top:.8pt;width:389.95pt;height:437.6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" filled="f" stroked="f">
                <v:textbox>
                  <w:txbxContent>
                    <w:p w:rsidR="004C2129" w:rsidRPr="006C02E1" w:rsidRDefault="004C2129" w:rsidP="00771812">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2:</w:t>
                      </w:r>
                    </w:p>
                    <w:p w:rsidR="003C2928" w:rsidRPr="003C7FC1" w:rsidRDefault="003C2928" w:rsidP="003C2928">
                      <w:pPr>
                        <w:rPr>
                          <w:rFonts w:ascii="Philosopher" w:hAnsi="Philosopher"/>
                          <w:szCs w:val="18"/>
                        </w:rPr>
                      </w:pPr>
                      <w:r w:rsidRPr="003C7FC1">
                        <w:rPr>
                          <w:rFonts w:ascii="Philosopher" w:hAnsi="Philosopher"/>
                          <w:szCs w:val="18"/>
                        </w:rPr>
                        <w:t>- Trong các ngôn ngữ bậc cao, em thích nhất là ngôn ngữ PASCAL, PYTHON và C++</w:t>
                      </w:r>
                    </w:p>
                    <w:p w:rsidR="003C2928" w:rsidRPr="003C7FC1" w:rsidRDefault="00802C6B" w:rsidP="003C2928">
                      <w:pPr>
                        <w:rPr>
                          <w:rFonts w:ascii="Philosopher" w:hAnsi="Philosopher"/>
                          <w:szCs w:val="18"/>
                        </w:rPr>
                      </w:pPr>
                      <w:r w:rsidRPr="003C7FC1">
                        <w:rPr>
                          <w:rFonts w:ascii="Philosopher" w:hAnsi="Philosopher"/>
                          <w:szCs w:val="18"/>
                        </w:rPr>
                        <w:t>-Em thích chúng vì:</w:t>
                      </w:r>
                    </w:p>
                    <w:p w:rsidR="003C2928" w:rsidRPr="003C7FC1" w:rsidRDefault="003C2928" w:rsidP="003C2928">
                      <w:pPr>
                        <w:rPr>
                          <w:rFonts w:ascii="Philosopher" w:hAnsi="Philosopher"/>
                          <w:szCs w:val="18"/>
                        </w:rPr>
                      </w:pPr>
                      <w:r w:rsidRPr="003C7FC1">
                        <w:rPr>
                          <w:rFonts w:ascii="Philosopher" w:hAnsi="Philosopher"/>
                          <w:szCs w:val="18"/>
                        </w:rPr>
                        <w:t>+ Pascal phù hợp với các người mới bắt đầu tìm hiểu ngôn ngữ lập trình, dễ sử dụng và giao diện dễ nhìn, thích hợp cho những loại chương trình đơn giản, gần gũi với học sinh, sinh viên và kỹ sư mới bắt đầu</w:t>
                      </w:r>
                    </w:p>
                    <w:p w:rsidR="003C2928" w:rsidRPr="003C7FC1" w:rsidRDefault="003C2928" w:rsidP="003C7FC1">
                      <w:pPr>
                        <w:rPr>
                          <w:rFonts w:ascii="Philosopher" w:hAnsi="Philosopher"/>
                          <w:szCs w:val="18"/>
                        </w:rPr>
                      </w:pPr>
                      <w:r w:rsidRPr="003C7FC1">
                        <w:rPr>
                          <w:rFonts w:ascii="Philosopher" w:hAnsi="Philosopher"/>
                          <w:szCs w:val="18"/>
                        </w:rPr>
                        <w:t>+ Python giúp bạn có thể xây dựng các ứng dụng cho nhiều hệ điều hành khác nhau, bao gồm cả Android.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3C2928" w:rsidRPr="003C7FC1" w:rsidRDefault="003C2928" w:rsidP="003C2928">
                      <w:pPr>
                        <w:rPr>
                          <w:rFonts w:ascii="Philosopher" w:hAnsi="Philosopher"/>
                          <w:szCs w:val="18"/>
                        </w:rPr>
                      </w:pPr>
                      <w:r w:rsidRPr="003C7FC1">
                        <w:rPr>
                          <w:rFonts w:ascii="Philosopher" w:hAnsi="Philosopher"/>
                          <w:szCs w:val="18"/>
                        </w:rPr>
                        <w:t>+ C++ là lựa chọn ngôn ngữ lập trình cho nhiều ứng dụng máy tính phổ biến nhất; phù hợp với các trình điều khiển thiết bị, trò chơi, công cụ xử lý âm thanh/hình ảnh, phần mềm nhúng và nhiều hơn thế nữa</w:t>
                      </w:r>
                    </w:p>
                    <w:p w:rsidR="00771812" w:rsidRPr="003C2928" w:rsidRDefault="00771812" w:rsidP="00771812">
                      <w:pPr>
                        <w:jc w:val="both"/>
                        <w:rPr>
                          <w:rFonts w:ascii="Philosopher" w:hAnsi="Philosopher" w:cs="Times New Roman"/>
                          <w:color w:val="FA769C"/>
                          <w:sz w:val="16"/>
                          <w:szCs w:val="16"/>
                        </w:rPr>
                      </w:pPr>
                    </w:p>
                  </w:txbxContent>
                </v:textbox>
                <w10:wrap anchorx="margin"/>
              </v:shape>
            </w:pict>
          </mc:Fallback>
        </mc:AlternateContent>
      </w:r>
    </w:p>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CA7EE3" w:rsidP="00771812">
      <w:r>
        <w:rPr>
          <w:noProof/>
        </w:rPr>
        <mc:AlternateContent>
          <mc:Choice Requires="wps">
            <w:drawing>
              <wp:anchor distT="0" distB="0" distL="114300" distR="114300" simplePos="0" relativeHeight="251627008" behindDoc="0" locked="0" layoutInCell="1" allowOverlap="1" wp14:anchorId="44B72711" wp14:editId="416297D5">
                <wp:simplePos x="0" y="0"/>
                <wp:positionH relativeFrom="margin">
                  <wp:posOffset>4343400</wp:posOffset>
                </wp:positionH>
                <wp:positionV relativeFrom="paragraph">
                  <wp:posOffset>13970</wp:posOffset>
                </wp:positionV>
                <wp:extent cx="4746625" cy="36004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6625" cy="3600450"/>
                        </a:xfrm>
                        <a:prstGeom prst="rect">
                          <a:avLst/>
                        </a:prstGeom>
                        <a:noFill/>
                        <a:ln w="9525">
                          <a:noFill/>
                          <a:miter lim="800000"/>
                          <a:headEnd/>
                          <a:tailEnd/>
                        </a:ln>
                      </wps:spPr>
                      <wps:txbx>
                        <w:txbxContent>
                          <w:p w:rsidR="00771812" w:rsidRPr="006C02E1" w:rsidRDefault="004C2129" w:rsidP="004C2129">
                            <w:pPr>
                              <w:rPr>
                                <w:rFonts w:ascii="Philosopher" w:hAnsi="Philosopher" w:cs="Times New Roman"/>
                                <w:b/>
                                <w:color w:val="FA769C"/>
                                <w:sz w:val="34"/>
                                <w:szCs w:val="34"/>
                              </w:rPr>
                            </w:pPr>
                            <w:r w:rsidRPr="006C02E1">
                              <w:rPr>
                                <w:rFonts w:ascii="Philosopher" w:hAnsi="Philosopher" w:cs="Times New Roman"/>
                                <w:b/>
                                <w:color w:val="FA769C"/>
                                <w:sz w:val="34"/>
                                <w:szCs w:val="34"/>
                              </w:rPr>
                              <w:t>Câu 3:</w:t>
                            </w:r>
                          </w:p>
                          <w:p w:rsidR="00F10E17" w:rsidRPr="003C7FC1" w:rsidRDefault="00F10E17" w:rsidP="00F10E17">
                            <w:pPr>
                              <w:rPr>
                                <w:rFonts w:ascii="Philosopher" w:hAnsi="Philosopher"/>
                                <w:szCs w:val="18"/>
                              </w:rPr>
                            </w:pPr>
                            <w:r w:rsidRPr="006C02E1">
                              <w:rPr>
                                <w:rFonts w:ascii="Philosopher" w:hAnsi="Philosopher"/>
                                <w:sz w:val="20"/>
                                <w:szCs w:val="18"/>
                              </w:rPr>
                              <w:t>-</w:t>
                            </w:r>
                            <w:r w:rsidRPr="003C7FC1">
                              <w:rPr>
                                <w:rFonts w:ascii="Philosopher" w:hAnsi="Philosopher"/>
                                <w:szCs w:val="18"/>
                              </w:rPr>
                              <w:t>Việc giải bài toán trên máy tính khác với việc giải quyết vấn đề ngoài đời thực.</w:t>
                            </w:r>
                          </w:p>
                          <w:p w:rsidR="00F10E17" w:rsidRPr="003C7FC1" w:rsidRDefault="00F10E17" w:rsidP="00F10E17">
                            <w:pPr>
                              <w:rPr>
                                <w:rFonts w:ascii="Philosopher" w:hAnsi="Philosopher"/>
                                <w:szCs w:val="18"/>
                              </w:rPr>
                            </w:pPr>
                            <w:r w:rsidRPr="003C7FC1">
                              <w:rPr>
                                <w:rFonts w:ascii="Philosopher" w:hAnsi="Philosopher"/>
                                <w:szCs w:val="18"/>
                              </w:rPr>
                              <w:t>-Lí do: máy tính luôn giải theo một quy chuẩn nhất định, hoặc có thể là nhiều quy chuẩn do trình độ người lập trình, nó khá là khuôn mẫu, máy móc. Còn khi con người giải quyết vấn đề ngoài thực tế thì chúng ta có thể tùy cư ứng biến hơn, tùy từng hoàn cảnh mà có thể đưa ra các quyết định khác nhau.</w:t>
                            </w:r>
                          </w:p>
                          <w:p w:rsidR="00F10E17" w:rsidRPr="003C7FC1" w:rsidRDefault="00F10E17" w:rsidP="00F10E17">
                            <w:pPr>
                              <w:rPr>
                                <w:rFonts w:ascii="Philosopher" w:hAnsi="Philosopher"/>
                                <w:szCs w:val="18"/>
                              </w:rPr>
                            </w:pPr>
                            <w:r w:rsidRPr="003C7FC1">
                              <w:rPr>
                                <w:rFonts w:ascii="Philosopher" w:hAnsi="Philosopher"/>
                                <w:szCs w:val="18"/>
                              </w:rPr>
                              <w:t xml:space="preserve">Bài toán: </w:t>
                            </w:r>
                          </w:p>
                          <w:p w:rsidR="00F10E17" w:rsidRPr="003C7FC1" w:rsidRDefault="00F10E17" w:rsidP="00F10E17">
                            <w:pPr>
                              <w:rPr>
                                <w:rFonts w:ascii="Philosopher" w:hAnsi="Philosopher"/>
                                <w:szCs w:val="18"/>
                              </w:rPr>
                            </w:pPr>
                            <w:r w:rsidRPr="003C7FC1">
                              <w:rPr>
                                <w:rFonts w:ascii="Philosopher" w:hAnsi="Philosopher"/>
                                <w:szCs w:val="18"/>
                              </w:rPr>
                              <w:t>- Xét tính đơn điệu của hàm số y=2x+3</w:t>
                            </w:r>
                          </w:p>
                          <w:p w:rsidR="00F10E17" w:rsidRPr="003C7FC1" w:rsidRDefault="00F10E17" w:rsidP="00F10E17">
                            <w:pPr>
                              <w:rPr>
                                <w:rFonts w:ascii="Philosopher" w:hAnsi="Philosopher"/>
                                <w:szCs w:val="18"/>
                              </w:rPr>
                            </w:pPr>
                            <w:r w:rsidRPr="003C7FC1">
                              <w:rPr>
                                <w:rFonts w:ascii="Philosopher" w:hAnsi="Philosopher"/>
                                <w:szCs w:val="18"/>
                              </w:rPr>
                              <w:t xml:space="preserve">- Giải phương trình x^2-x-5=0 </w:t>
                            </w:r>
                          </w:p>
                          <w:p w:rsidR="00F10E17" w:rsidRPr="003C7FC1" w:rsidRDefault="00F10E17" w:rsidP="00F10E17">
                            <w:pPr>
                              <w:rPr>
                                <w:rFonts w:ascii="Philosopher" w:hAnsi="Philosopher"/>
                                <w:szCs w:val="18"/>
                              </w:rPr>
                            </w:pPr>
                            <w:r w:rsidRPr="003C7FC1">
                              <w:rPr>
                                <w:rFonts w:ascii="Philosopher" w:hAnsi="Philosopher"/>
                                <w:szCs w:val="18"/>
                              </w:rPr>
                              <w:t>- Viết liên tiếp từ 1 đến 7 được số A=1234567. Hỏi A có phải số chính phương không?</w:t>
                            </w:r>
                          </w:p>
                          <w:p w:rsidR="00455BED" w:rsidRPr="00F10E17" w:rsidRDefault="00455BED" w:rsidP="00455BED">
                            <w:pPr>
                              <w:jc w:val="both"/>
                              <w:rPr>
                                <w:sz w:val="18"/>
                                <w:szCs w:val="18"/>
                              </w:rPr>
                            </w:pPr>
                          </w:p>
                          <w:p w:rsidR="00455BED" w:rsidRDefault="00455BED" w:rsidP="00771812">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72711" id="_x0000_s1044" type="#_x0000_t202" style="position:absolute;margin-left:342pt;margin-top:1.1pt;width:373.75pt;height:283.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" filled="f" stroked="f">
                <v:textbox>
                  <w:txbxContent>
                    <w:p w:rsidR="00771812" w:rsidRPr="006C02E1" w:rsidRDefault="004C2129" w:rsidP="004C2129">
                      <w:pPr>
                        <w:rPr>
                          <w:rFonts w:ascii="Philosopher" w:hAnsi="Philosopher" w:cs="Times New Roman"/>
                          <w:b/>
                          <w:color w:val="FA769C"/>
                          <w:sz w:val="34"/>
                          <w:szCs w:val="34"/>
                        </w:rPr>
                      </w:pPr>
                      <w:r w:rsidRPr="006C02E1">
                        <w:rPr>
                          <w:rFonts w:ascii="Philosopher" w:hAnsi="Philosopher" w:cs="Times New Roman"/>
                          <w:b/>
                          <w:color w:val="FA769C"/>
                          <w:sz w:val="34"/>
                          <w:szCs w:val="34"/>
                        </w:rPr>
                        <w:t>Câu 3:</w:t>
                      </w:r>
                    </w:p>
                    <w:p w:rsidR="00F10E17" w:rsidRPr="003C7FC1" w:rsidRDefault="00F10E17" w:rsidP="00F10E17">
                      <w:pPr>
                        <w:rPr>
                          <w:rFonts w:ascii="Philosopher" w:hAnsi="Philosopher"/>
                          <w:szCs w:val="18"/>
                        </w:rPr>
                      </w:pPr>
                      <w:r w:rsidRPr="006C02E1">
                        <w:rPr>
                          <w:rFonts w:ascii="Philosopher" w:hAnsi="Philosopher"/>
                          <w:sz w:val="20"/>
                          <w:szCs w:val="18"/>
                        </w:rPr>
                        <w:t>-</w:t>
                      </w:r>
                      <w:r w:rsidRPr="003C7FC1">
                        <w:rPr>
                          <w:rFonts w:ascii="Philosopher" w:hAnsi="Philosopher"/>
                          <w:szCs w:val="18"/>
                        </w:rPr>
                        <w:t>Việc giải bài toán trên máy tính khác với việc giải quyết vấn đề ngoài đời thực.</w:t>
                      </w:r>
                    </w:p>
                    <w:p w:rsidR="00F10E17" w:rsidRPr="003C7FC1" w:rsidRDefault="00F10E17" w:rsidP="00F10E17">
                      <w:pPr>
                        <w:rPr>
                          <w:rFonts w:ascii="Philosopher" w:hAnsi="Philosopher"/>
                          <w:szCs w:val="18"/>
                        </w:rPr>
                      </w:pPr>
                      <w:r w:rsidRPr="003C7FC1">
                        <w:rPr>
                          <w:rFonts w:ascii="Philosopher" w:hAnsi="Philosopher"/>
                          <w:szCs w:val="18"/>
                        </w:rPr>
                        <w:t>-Lí do: máy tính luôn giải theo một quy chuẩn nhất định, hoặc có thể là nhiều quy chuẩn do trình độ người lập trình, nó khá là khuôn mẫu, máy móc. Còn khi con người giải quyết vấn đề ngoài thực tế thì chúng ta có thể tùy cư ứng biến hơn, tùy từng hoàn cảnh mà có thể đưa ra các quyết định khác nhau.</w:t>
                      </w:r>
                    </w:p>
                    <w:p w:rsidR="00F10E17" w:rsidRPr="003C7FC1" w:rsidRDefault="00F10E17" w:rsidP="00F10E17">
                      <w:pPr>
                        <w:rPr>
                          <w:rFonts w:ascii="Philosopher" w:hAnsi="Philosopher"/>
                          <w:szCs w:val="18"/>
                        </w:rPr>
                      </w:pPr>
                      <w:r w:rsidRPr="003C7FC1">
                        <w:rPr>
                          <w:rFonts w:ascii="Philosopher" w:hAnsi="Philosopher"/>
                          <w:szCs w:val="18"/>
                        </w:rPr>
                        <w:t xml:space="preserve">Bài toán: </w:t>
                      </w:r>
                    </w:p>
                    <w:p w:rsidR="00F10E17" w:rsidRPr="003C7FC1" w:rsidRDefault="00F10E17" w:rsidP="00F10E17">
                      <w:pPr>
                        <w:rPr>
                          <w:rFonts w:ascii="Philosopher" w:hAnsi="Philosopher"/>
                          <w:szCs w:val="18"/>
                        </w:rPr>
                      </w:pPr>
                      <w:r w:rsidRPr="003C7FC1">
                        <w:rPr>
                          <w:rFonts w:ascii="Philosopher" w:hAnsi="Philosopher"/>
                          <w:szCs w:val="18"/>
                        </w:rPr>
                        <w:t>- Xét tính đơn điệu của hàm số y=2x+3</w:t>
                      </w:r>
                    </w:p>
                    <w:p w:rsidR="00F10E17" w:rsidRPr="003C7FC1" w:rsidRDefault="00F10E17" w:rsidP="00F10E17">
                      <w:pPr>
                        <w:rPr>
                          <w:rFonts w:ascii="Philosopher" w:hAnsi="Philosopher"/>
                          <w:szCs w:val="18"/>
                        </w:rPr>
                      </w:pPr>
                      <w:r w:rsidRPr="003C7FC1">
                        <w:rPr>
                          <w:rFonts w:ascii="Philosopher" w:hAnsi="Philosopher"/>
                          <w:szCs w:val="18"/>
                        </w:rPr>
                        <w:t xml:space="preserve">- Giải phương trình x^2-x-5=0 </w:t>
                      </w:r>
                    </w:p>
                    <w:p w:rsidR="00F10E17" w:rsidRPr="003C7FC1" w:rsidRDefault="00F10E17" w:rsidP="00F10E17">
                      <w:pPr>
                        <w:rPr>
                          <w:rFonts w:ascii="Philosopher" w:hAnsi="Philosopher"/>
                          <w:szCs w:val="18"/>
                        </w:rPr>
                      </w:pPr>
                      <w:r w:rsidRPr="003C7FC1">
                        <w:rPr>
                          <w:rFonts w:ascii="Philosopher" w:hAnsi="Philosopher"/>
                          <w:szCs w:val="18"/>
                        </w:rPr>
                        <w:t>- Viết liên tiếp từ 1 đến 7 được số A=1234567. Hỏi A có phải số chính phương không?</w:t>
                      </w:r>
                    </w:p>
                    <w:p w:rsidR="00455BED" w:rsidRPr="00F10E17" w:rsidRDefault="00455BED" w:rsidP="00455BED">
                      <w:pPr>
                        <w:jc w:val="both"/>
                        <w:rPr>
                          <w:sz w:val="18"/>
                          <w:szCs w:val="18"/>
                        </w:rPr>
                      </w:pPr>
                    </w:p>
                    <w:p w:rsidR="00455BED" w:rsidRDefault="00455BED" w:rsidP="00771812">
                      <w:pPr>
                        <w:jc w:val="both"/>
                      </w:pPr>
                    </w:p>
                  </w:txbxContent>
                </v:textbox>
                <w10:wrap anchorx="margin"/>
              </v:shape>
            </w:pict>
          </mc:Fallback>
        </mc:AlternateContent>
      </w:r>
    </w:p>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Pr="00771812" w:rsidRDefault="00771812" w:rsidP="00771812"/>
    <w:p w:rsidR="00771812" w:rsidRDefault="00771812" w:rsidP="00771812"/>
    <w:p w:rsidR="00D029E2" w:rsidRDefault="00771812" w:rsidP="00771812">
      <w:pPr>
        <w:tabs>
          <w:tab w:val="left" w:pos="1594"/>
        </w:tabs>
      </w:pPr>
      <w:r>
        <w:tab/>
      </w:r>
    </w:p>
    <w:p w:rsidR="00455BED" w:rsidRDefault="00455BED" w:rsidP="00771812">
      <w:pPr>
        <w:tabs>
          <w:tab w:val="left" w:pos="1594"/>
        </w:tabs>
      </w:pPr>
    </w:p>
    <w:p w:rsidR="00455BED" w:rsidRDefault="00CA7EE3" w:rsidP="00771812">
      <w:pPr>
        <w:tabs>
          <w:tab w:val="left" w:pos="1594"/>
        </w:tabs>
      </w:pPr>
      <w:r>
        <w:rPr>
          <w:noProof/>
        </w:rPr>
        <mc:AlternateContent>
          <mc:Choice Requires="wps">
            <w:drawing>
              <wp:anchor distT="0" distB="0" distL="114300" distR="114300" simplePos="0" relativeHeight="251630080" behindDoc="0" locked="0" layoutInCell="1" allowOverlap="1" wp14:anchorId="06B9D97F" wp14:editId="22D981DB">
                <wp:simplePos x="0" y="0"/>
                <wp:positionH relativeFrom="margin">
                  <wp:posOffset>4314825</wp:posOffset>
                </wp:positionH>
                <wp:positionV relativeFrom="paragraph">
                  <wp:posOffset>250825</wp:posOffset>
                </wp:positionV>
                <wp:extent cx="3995420" cy="90887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420" cy="9088755"/>
                        </a:xfrm>
                        <a:prstGeom prst="rect">
                          <a:avLst/>
                        </a:prstGeom>
                        <a:noFill/>
                        <a:ln w="9525">
                          <a:noFill/>
                          <a:miter lim="800000"/>
                          <a:headEnd/>
                          <a:tailEnd/>
                        </a:ln>
                      </wps:spPr>
                      <wps:txbx>
                        <w:txbxContent>
                          <w:p w:rsidR="00CA7EE3" w:rsidRPr="006C02E1" w:rsidRDefault="00DD70B5" w:rsidP="00DD70B5">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4:</w:t>
                            </w:r>
                          </w:p>
                          <w:p w:rsidR="00DD70B5" w:rsidRPr="0013414A" w:rsidRDefault="00AA7E79" w:rsidP="00DD70B5">
                            <w:pPr>
                              <w:pStyle w:val="ListParagraph"/>
                              <w:numPr>
                                <w:ilvl w:val="0"/>
                                <w:numId w:val="29"/>
                              </w:numPr>
                              <w:jc w:val="both"/>
                              <w:rPr>
                                <w:rFonts w:ascii="Philosopher" w:hAnsi="Philosopher" w:cs="Times New Roman"/>
                                <w:color w:val="FA769C"/>
                                <w:sz w:val="38"/>
                                <w:szCs w:val="34"/>
                              </w:rPr>
                            </w:pPr>
                            <w:r>
                              <w:rPr>
                                <w:rFonts w:ascii="Philosopher" w:hAnsi="Philosopher"/>
                                <w:szCs w:val="18"/>
                              </w:rPr>
                              <w:t xml:space="preserve">Mô tả thuật toán </w:t>
                            </w:r>
                            <w:r w:rsidR="00DD70B5" w:rsidRPr="0013414A">
                              <w:rPr>
                                <w:rFonts w:ascii="Philosopher" w:hAnsi="Philosopher"/>
                                <w:szCs w:val="18"/>
                              </w:rPr>
                              <w:t>x^2-x-5 bằng liệt kê bước: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1: Nhập ba số a, b, 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2:  D &lt;- (b*b – 4*a*c);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 xml:space="preserve">Bước 3: </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3.1 Nếu D &lt; 0 thì đưa ra thông báo phương trình vô nghiệm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3.2 Nếu D = 0 thì đưa ra thông báo phương trình có một nghiệm và tính nghiệm x = -b/(2*a),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3.3 Nế</w:t>
                            </w:r>
                            <w:r w:rsidR="009F46B9" w:rsidRPr="0013414A">
                              <w:rPr>
                                <w:rFonts w:ascii="Philosopher" w:hAnsi="Philosopher"/>
                                <w:szCs w:val="18"/>
                              </w:rPr>
                              <w:t>u D</w:t>
                            </w:r>
                            <w:r w:rsidRPr="0013414A">
                              <w:rPr>
                                <w:rFonts w:ascii="Philosopher" w:hAnsi="Philosopher"/>
                                <w:szCs w:val="18"/>
                              </w:rPr>
                              <w:t>&gt; 0 thì đưa ra thông báo phương trình có hai nghiệm phân biệt, tính nghiệm X</w:t>
                            </w:r>
                            <w:r w:rsidR="009F46B9" w:rsidRPr="0013414A">
                              <w:rPr>
                                <w:rFonts w:ascii="Philosopher" w:hAnsi="Philosopher"/>
                                <w:szCs w:val="18"/>
                              </w:rPr>
                              <w:t>1</w:t>
                            </w:r>
                            <w:r w:rsidRPr="0013414A">
                              <w:rPr>
                                <w:rFonts w:ascii="Philosopher" w:hAnsi="Philosopher"/>
                                <w:szCs w:val="18"/>
                              </w:rPr>
                              <w:t>= (-b + -</w:t>
                            </w:r>
                            <m:oMath>
                              <m:rad>
                                <m:radPr>
                                  <m:ctrlPr>
                                    <w:rPr>
                                      <w:rFonts w:ascii="Cambria Math" w:eastAsiaTheme="minorEastAsia" w:hAnsi="Cambria Math"/>
                                      <w:i/>
                                      <w:szCs w:val="18"/>
                                    </w:rPr>
                                  </m:ctrlPr>
                                </m:radPr>
                                <m:deg>
                                  <m:r>
                                    <w:rPr>
                                      <w:rFonts w:ascii="Cambria Math" w:hAnsi="Cambria Math"/>
                                      <w:szCs w:val="18"/>
                                    </w:rPr>
                                    <m:t>2</m:t>
                                  </m:r>
                                </m:deg>
                                <m:e>
                                  <m:r>
                                    <w:rPr>
                                      <w:rFonts w:ascii="Cambria Math" w:eastAsiaTheme="minorEastAsia" w:hAnsi="Cambria Math"/>
                                      <w:szCs w:val="18"/>
                                    </w:rPr>
                                    <m:t>D</m:t>
                                  </m:r>
                                </m:e>
                              </m:rad>
                              <m:r>
                                <w:rPr>
                                  <w:rFonts w:ascii="Cambria Math" w:hAnsi="Cambria Math"/>
                                  <w:szCs w:val="18"/>
                                </w:rPr>
                                <m:t xml:space="preserve"> </m:t>
                              </m:r>
                            </m:oMath>
                            <w:r w:rsidRPr="0013414A">
                              <w:rPr>
                                <w:rFonts w:ascii="Philosopher" w:hAnsi="Philosopher"/>
                                <w:szCs w:val="18"/>
                              </w:rPr>
                              <w:t xml:space="preserve">)/ (2*a) và x2 = (-b – </w:t>
                            </w:r>
                            <m:oMath>
                              <m:rad>
                                <m:radPr>
                                  <m:ctrlPr>
                                    <w:rPr>
                                      <w:rFonts w:ascii="Cambria Math" w:hAnsi="Cambria Math"/>
                                      <w:i/>
                                      <w:szCs w:val="18"/>
                                    </w:rPr>
                                  </m:ctrlPr>
                                </m:radPr>
                                <m:deg>
                                  <m:r>
                                    <w:rPr>
                                      <w:rFonts w:ascii="Cambria Math" w:hAnsi="Cambria Math"/>
                                      <w:szCs w:val="18"/>
                                    </w:rPr>
                                    <m:t>2</m:t>
                                  </m:r>
                                </m:deg>
                                <m:e>
                                  <m:r>
                                    <w:rPr>
                                      <w:rFonts w:ascii="Cambria Math" w:hAnsi="Cambria Math"/>
                                      <w:szCs w:val="18"/>
                                    </w:rPr>
                                    <m:t>D</m:t>
                                  </m:r>
                                </m:e>
                              </m:rad>
                            </m:oMath>
                            <w:r w:rsidRPr="0013414A">
                              <w:rPr>
                                <w:rFonts w:ascii="Philosopher" w:hAnsi="Philosopher"/>
                                <w:szCs w:val="18"/>
                              </w:rPr>
                              <w:t xml:space="preserve"> ) / (2*a), rồi kết thúc.</w:t>
                            </w:r>
                          </w:p>
                          <w:p w:rsidR="00455BED" w:rsidRPr="00CA7EE3" w:rsidRDefault="00AA7E79" w:rsidP="00CA7EE3">
                            <w:pPr>
                              <w:pStyle w:val="ListParagraph"/>
                              <w:numPr>
                                <w:ilvl w:val="0"/>
                                <w:numId w:val="29"/>
                              </w:numPr>
                              <w:jc w:val="both"/>
                              <w:rPr>
                                <w:rFonts w:ascii="Philosopher" w:hAnsi="Philosopher" w:cs="Times New Roman"/>
                                <w:sz w:val="32"/>
                                <w:szCs w:val="30"/>
                              </w:rPr>
                            </w:pPr>
                            <w:r>
                              <w:rPr>
                                <w:rFonts w:ascii="Philosopher" w:hAnsi="Philosopher" w:cs="Times New Roman"/>
                              </w:rPr>
                              <w:t xml:space="preserve">Mô tả thuật toán </w:t>
                            </w:r>
                            <w:r w:rsidR="00CA7EE3">
                              <w:rPr>
                                <w:rFonts w:ascii="Philosopher" w:hAnsi="Philosopher" w:cs="Times New Roman"/>
                              </w:rPr>
                              <w:t>x^2-X-5 bằng sơ đồ khối:</w:t>
                            </w: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455BED" w:rsidRDefault="00455BED" w:rsidP="00455BE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9D97F" id="_x0000_s1045" type="#_x0000_t202" style="position:absolute;margin-left:339.75pt;margin-top:19.75pt;width:314.6pt;height:715.65pt;z-index:25163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" filled="f" stroked="f">
                <v:textbox>
                  <w:txbxContent>
                    <w:p w:rsidR="00CA7EE3" w:rsidRPr="006C02E1" w:rsidRDefault="00DD70B5" w:rsidP="00DD70B5">
                      <w:pPr>
                        <w:jc w:val="both"/>
                        <w:rPr>
                          <w:rFonts w:ascii="Philosopher" w:hAnsi="Philosopher" w:cs="Times New Roman"/>
                          <w:b/>
                          <w:color w:val="FA769C"/>
                          <w:sz w:val="34"/>
                          <w:szCs w:val="34"/>
                        </w:rPr>
                      </w:pPr>
                      <w:r w:rsidRPr="006C02E1">
                        <w:rPr>
                          <w:rFonts w:ascii="Philosopher" w:hAnsi="Philosopher" w:cs="Times New Roman"/>
                          <w:b/>
                          <w:color w:val="FA769C"/>
                          <w:sz w:val="34"/>
                          <w:szCs w:val="34"/>
                        </w:rPr>
                        <w:t>Câu 4:</w:t>
                      </w:r>
                    </w:p>
                    <w:p w:rsidR="00DD70B5" w:rsidRPr="0013414A" w:rsidRDefault="00AA7E79" w:rsidP="00DD70B5">
                      <w:pPr>
                        <w:pStyle w:val="ListParagraph"/>
                        <w:numPr>
                          <w:ilvl w:val="0"/>
                          <w:numId w:val="29"/>
                        </w:numPr>
                        <w:jc w:val="both"/>
                        <w:rPr>
                          <w:rFonts w:ascii="Philosopher" w:hAnsi="Philosopher" w:cs="Times New Roman"/>
                          <w:color w:val="FA769C"/>
                          <w:sz w:val="38"/>
                          <w:szCs w:val="34"/>
                        </w:rPr>
                      </w:pPr>
                      <w:r>
                        <w:rPr>
                          <w:rFonts w:ascii="Philosopher" w:hAnsi="Philosopher"/>
                          <w:szCs w:val="18"/>
                        </w:rPr>
                        <w:t xml:space="preserve">Mô tả thuật toán </w:t>
                      </w:r>
                      <w:r w:rsidR="00DD70B5" w:rsidRPr="0013414A">
                        <w:rPr>
                          <w:rFonts w:ascii="Philosopher" w:hAnsi="Philosopher"/>
                          <w:szCs w:val="18"/>
                        </w:rPr>
                        <w:t>x^2-x-5 bằng liệt kê bước: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1: Nhập ba số a, b, 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Bước 2:  D &lt;- (b*b – 4*a*c);</w:t>
                      </w:r>
                    </w:p>
                    <w:p w:rsidR="00DD70B5" w:rsidRPr="0013414A" w:rsidRDefault="00DD70B5" w:rsidP="00DD70B5">
                      <w:pPr>
                        <w:pStyle w:val="ListParagraph"/>
                        <w:numPr>
                          <w:ilvl w:val="0"/>
                          <w:numId w:val="30"/>
                        </w:numPr>
                        <w:rPr>
                          <w:rFonts w:ascii="Philosopher" w:hAnsi="Philosopher"/>
                          <w:szCs w:val="18"/>
                        </w:rPr>
                      </w:pPr>
                      <w:r w:rsidRPr="0013414A">
                        <w:rPr>
                          <w:rFonts w:ascii="Philosopher" w:hAnsi="Philosopher"/>
                          <w:szCs w:val="18"/>
                        </w:rPr>
                        <w:t xml:space="preserve">Bước 3: </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3.1 Nếu D &lt; 0 thì đưa ra thông báo phương trình vô nghiệm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3.2 Nếu D = 0 thì đưa ra thông báo phương trình có một nghiệm và tính nghiệm x = -b/(2*a), rồi kết thúc;</w:t>
                      </w:r>
                    </w:p>
                    <w:p w:rsidR="00DD70B5" w:rsidRPr="0013414A" w:rsidRDefault="00DD70B5" w:rsidP="00DD70B5">
                      <w:pPr>
                        <w:pStyle w:val="ListParagraph"/>
                        <w:numPr>
                          <w:ilvl w:val="0"/>
                          <w:numId w:val="31"/>
                        </w:numPr>
                        <w:rPr>
                          <w:rFonts w:ascii="Philosopher" w:hAnsi="Philosopher"/>
                          <w:szCs w:val="18"/>
                        </w:rPr>
                      </w:pPr>
                      <w:r w:rsidRPr="0013414A">
                        <w:rPr>
                          <w:rFonts w:ascii="Philosopher" w:hAnsi="Philosopher"/>
                          <w:szCs w:val="18"/>
                        </w:rPr>
                        <w:t>3.3 Nế</w:t>
                      </w:r>
                      <w:r w:rsidR="009F46B9" w:rsidRPr="0013414A">
                        <w:rPr>
                          <w:rFonts w:ascii="Philosopher" w:hAnsi="Philosopher"/>
                          <w:szCs w:val="18"/>
                        </w:rPr>
                        <w:t>u D</w:t>
                      </w:r>
                      <w:r w:rsidRPr="0013414A">
                        <w:rPr>
                          <w:rFonts w:ascii="Philosopher" w:hAnsi="Philosopher"/>
                          <w:szCs w:val="18"/>
                        </w:rPr>
                        <w:t>&gt; 0 thì đưa ra thông báo phương trình có hai nghiệm phân biệt, tính nghiệm X</w:t>
                      </w:r>
                      <w:r w:rsidR="009F46B9" w:rsidRPr="0013414A">
                        <w:rPr>
                          <w:rFonts w:ascii="Philosopher" w:hAnsi="Philosopher"/>
                          <w:szCs w:val="18"/>
                        </w:rPr>
                        <w:t>1</w:t>
                      </w:r>
                      <w:r w:rsidRPr="0013414A">
                        <w:rPr>
                          <w:rFonts w:ascii="Philosopher" w:hAnsi="Philosopher"/>
                          <w:szCs w:val="18"/>
                        </w:rPr>
                        <w:t>= (-b + -</w:t>
                      </w:r>
                      <m:oMath>
                        <m:rad>
                          <m:radPr>
                            <m:ctrlPr>
                              <w:rPr>
                                <w:rFonts w:ascii="Cambria Math" w:eastAsiaTheme="minorEastAsia" w:hAnsi="Cambria Math"/>
                                <w:i/>
                                <w:szCs w:val="18"/>
                              </w:rPr>
                            </m:ctrlPr>
                          </m:radPr>
                          <m:deg>
                            <m:r>
                              <w:rPr>
                                <w:rFonts w:ascii="Cambria Math" w:hAnsi="Cambria Math"/>
                                <w:szCs w:val="18"/>
                              </w:rPr>
                              <m:t>2</m:t>
                            </m:r>
                          </m:deg>
                          <m:e>
                            <m:r>
                              <w:rPr>
                                <w:rFonts w:ascii="Cambria Math" w:eastAsiaTheme="minorEastAsia" w:hAnsi="Cambria Math"/>
                                <w:szCs w:val="18"/>
                              </w:rPr>
                              <m:t>D</m:t>
                            </m:r>
                          </m:e>
                        </m:rad>
                        <m:r>
                          <w:rPr>
                            <w:rFonts w:ascii="Cambria Math" w:hAnsi="Cambria Math"/>
                            <w:szCs w:val="18"/>
                          </w:rPr>
                          <m:t xml:space="preserve"> </m:t>
                        </m:r>
                      </m:oMath>
                      <w:r w:rsidRPr="0013414A">
                        <w:rPr>
                          <w:rFonts w:ascii="Philosopher" w:hAnsi="Philosopher"/>
                          <w:szCs w:val="18"/>
                        </w:rPr>
                        <w:t xml:space="preserve">)/ (2*a) và x2 = (-b – </w:t>
                      </w:r>
                      <m:oMath>
                        <m:rad>
                          <m:radPr>
                            <m:ctrlPr>
                              <w:rPr>
                                <w:rFonts w:ascii="Cambria Math" w:hAnsi="Cambria Math"/>
                                <w:i/>
                                <w:szCs w:val="18"/>
                              </w:rPr>
                            </m:ctrlPr>
                          </m:radPr>
                          <m:deg>
                            <m:r>
                              <w:rPr>
                                <w:rFonts w:ascii="Cambria Math" w:hAnsi="Cambria Math"/>
                                <w:szCs w:val="18"/>
                              </w:rPr>
                              <m:t>2</m:t>
                            </m:r>
                          </m:deg>
                          <m:e>
                            <m:r>
                              <w:rPr>
                                <w:rFonts w:ascii="Cambria Math" w:hAnsi="Cambria Math"/>
                                <w:szCs w:val="18"/>
                              </w:rPr>
                              <m:t>D</m:t>
                            </m:r>
                          </m:e>
                        </m:rad>
                      </m:oMath>
                      <w:r w:rsidRPr="0013414A">
                        <w:rPr>
                          <w:rFonts w:ascii="Philosopher" w:hAnsi="Philosopher"/>
                          <w:szCs w:val="18"/>
                        </w:rPr>
                        <w:t xml:space="preserve"> ) / (2*a), rồi kết thúc.</w:t>
                      </w:r>
                    </w:p>
                    <w:p w:rsidR="00455BED" w:rsidRPr="00CA7EE3" w:rsidRDefault="00AA7E79" w:rsidP="00CA7EE3">
                      <w:pPr>
                        <w:pStyle w:val="ListParagraph"/>
                        <w:numPr>
                          <w:ilvl w:val="0"/>
                          <w:numId w:val="29"/>
                        </w:numPr>
                        <w:jc w:val="both"/>
                        <w:rPr>
                          <w:rFonts w:ascii="Philosopher" w:hAnsi="Philosopher" w:cs="Times New Roman"/>
                          <w:sz w:val="32"/>
                          <w:szCs w:val="30"/>
                        </w:rPr>
                      </w:pPr>
                      <w:r>
                        <w:rPr>
                          <w:rFonts w:ascii="Philosopher" w:hAnsi="Philosopher" w:cs="Times New Roman"/>
                        </w:rPr>
                        <w:t xml:space="preserve">Mô tả thuật toán </w:t>
                      </w:r>
                      <w:r w:rsidR="00CA7EE3">
                        <w:rPr>
                          <w:rFonts w:ascii="Philosopher" w:hAnsi="Philosopher" w:cs="Times New Roman"/>
                        </w:rPr>
                        <w:t>x^2-X-5 bằng sơ đồ khối:</w:t>
                      </w: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F224DD" w:rsidRDefault="00F224DD" w:rsidP="00455BED">
                      <w:pPr>
                        <w:jc w:val="both"/>
                        <w:rPr>
                          <w:rFonts w:ascii="Philosopher" w:hAnsi="Philosopher" w:cs="Times New Roman"/>
                          <w:sz w:val="30"/>
                          <w:szCs w:val="30"/>
                        </w:rPr>
                      </w:pPr>
                    </w:p>
                    <w:p w:rsidR="00455BED" w:rsidRDefault="00455BED" w:rsidP="00455BED">
                      <w:pPr>
                        <w:jc w:val="both"/>
                      </w:pPr>
                    </w:p>
                  </w:txbxContent>
                </v:textbox>
                <w10:wrap anchorx="margin"/>
              </v:shape>
            </w:pict>
          </mc:Fallback>
        </mc:AlternateContent>
      </w:r>
    </w:p>
    <w:p w:rsidR="00455BED" w:rsidRDefault="00455BED" w:rsidP="00771812">
      <w:pPr>
        <w:tabs>
          <w:tab w:val="left" w:pos="1594"/>
        </w:tabs>
      </w:pPr>
    </w:p>
    <w:p w:rsidR="00455BED" w:rsidRDefault="00455BED" w:rsidP="00771812">
      <w:pPr>
        <w:tabs>
          <w:tab w:val="left" w:pos="1594"/>
        </w:tabs>
      </w:pPr>
    </w:p>
    <w:p w:rsidR="00455BED" w:rsidRDefault="00455BED" w:rsidP="00771812">
      <w:pPr>
        <w:tabs>
          <w:tab w:val="left" w:pos="1594"/>
        </w:tabs>
      </w:pPr>
    </w:p>
    <w:p w:rsidR="00455BED" w:rsidRDefault="00455BED" w:rsidP="00771812">
      <w:pPr>
        <w:tabs>
          <w:tab w:val="left" w:pos="1594"/>
        </w:tabs>
      </w:pPr>
    </w:p>
    <w:p w:rsidR="0013414A" w:rsidRDefault="0013414A" w:rsidP="00771812">
      <w:pPr>
        <w:tabs>
          <w:tab w:val="left" w:pos="1594"/>
        </w:tabs>
      </w:pPr>
    </w:p>
    <w:p w:rsidR="0013414A" w:rsidRDefault="0013414A" w:rsidP="00771812">
      <w:pPr>
        <w:tabs>
          <w:tab w:val="left" w:pos="1594"/>
        </w:tabs>
      </w:pPr>
    </w:p>
    <w:p w:rsidR="0013414A" w:rsidRDefault="0013414A" w:rsidP="00771812">
      <w:pPr>
        <w:tabs>
          <w:tab w:val="left" w:pos="1594"/>
        </w:tabs>
      </w:pPr>
    </w:p>
    <w:p w:rsidR="00CA7EE3" w:rsidRDefault="0013414A" w:rsidP="00B839F3">
      <w:r>
        <w:br w:type="page"/>
      </w:r>
    </w:p>
    <w:p w:rsidR="00CA7EE3" w:rsidRDefault="004056A9" w:rsidP="00B839F3">
      <w:r>
        <w:rPr>
          <w:rFonts w:ascii="SVN-Clementine" w:hAnsi="SVN-Clementine"/>
          <w:noProof/>
        </w:rPr>
        <w:lastRenderedPageBreak/>
        <mc:AlternateContent>
          <mc:Choice Requires="wps">
            <w:drawing>
              <wp:anchor distT="0" distB="0" distL="114300" distR="114300" simplePos="0" relativeHeight="251649536" behindDoc="0" locked="0" layoutInCell="1" allowOverlap="1" wp14:anchorId="59FBA4D0" wp14:editId="25EEA205">
                <wp:simplePos x="0" y="0"/>
                <wp:positionH relativeFrom="page">
                  <wp:posOffset>397510</wp:posOffset>
                </wp:positionH>
                <wp:positionV relativeFrom="paragraph">
                  <wp:posOffset>11897360</wp:posOffset>
                </wp:positionV>
                <wp:extent cx="4921321" cy="2660015"/>
                <wp:effectExtent l="57150" t="19050" r="50800" b="102235"/>
                <wp:wrapNone/>
                <wp:docPr id="295" name="Rounded Rectangle 295"/>
                <wp:cNvGraphicFramePr/>
                <a:graphic xmlns:a="http://schemas.openxmlformats.org/drawingml/2006/main">
                  <a:graphicData uri="http://schemas.microsoft.com/office/word/2010/wordprocessingShape">
                    <wps:wsp>
                      <wps:cNvSpPr/>
                      <wps:spPr>
                        <a:xfrm>
                          <a:off x="0" y="0"/>
                          <a:ext cx="4921321" cy="2660015"/>
                        </a:xfrm>
                        <a:prstGeom prst="roundRect">
                          <a:avLst>
                            <a:gd name="adj" fmla="val 5237"/>
                          </a:avLst>
                        </a:prstGeom>
                        <a:solidFill>
                          <a:srgbClr val="FFDEF2"/>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224DD" w:rsidRPr="009F46B9" w:rsidRDefault="00DA1D7A" w:rsidP="00F224DD">
                            <w:pPr>
                              <w:spacing w:after="0"/>
                              <w:rPr>
                                <w:rFonts w:ascii="Philosopher" w:hAnsi="Philosopher"/>
                                <w:color w:val="4F81BD" w:themeColor="accent1"/>
                                <w:sz w:val="30"/>
                                <w:szCs w:val="30"/>
                              </w:rPr>
                            </w:pPr>
                            <w:r>
                              <w:rPr>
                                <w:rFonts w:ascii="Philosopher" w:hAnsi="Philosopher"/>
                                <w:color w:val="4F81BD" w:themeColor="accent1"/>
                                <w:sz w:val="30"/>
                                <w:szCs w:val="30"/>
                              </w:rPr>
                              <w:t>Nguồn thông tin</w:t>
                            </w:r>
                            <w:r w:rsidR="009F46B9" w:rsidRPr="009F46B9">
                              <w:rPr>
                                <w:rFonts w:ascii="Philosopher" w:hAnsi="Philosopher"/>
                                <w:color w:val="4F81BD" w:themeColor="accent1"/>
                                <w:sz w:val="30"/>
                                <w:szCs w:val="30"/>
                              </w:rPr>
                              <w:t>:</w:t>
                            </w:r>
                          </w:p>
                          <w:p w:rsidR="00DA1D7A" w:rsidRPr="00DA1D7A" w:rsidRDefault="009F46B9" w:rsidP="00DA1D7A">
                            <w:pPr>
                              <w:rPr>
                                <w:rFonts w:ascii="Philosopher" w:hAnsi="Philosopher"/>
                                <w:color w:val="4F81BD" w:themeColor="accent1"/>
                                <w:sz w:val="28"/>
                                <w:szCs w:val="28"/>
                              </w:rPr>
                            </w:pPr>
                            <w:r w:rsidRPr="009F46B9">
                              <w:rPr>
                                <w:rFonts w:ascii="Philosopher" w:hAnsi="Philosopher"/>
                                <w:color w:val="4F81BD" w:themeColor="accent1"/>
                                <w:sz w:val="30"/>
                                <w:szCs w:val="30"/>
                              </w:rPr>
                              <w:t>Câu 1</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https://hoc24.vn/ly-thuyet/bai-5-ngon-ngu-lap-trinh.3225</w:t>
                            </w:r>
                          </w:p>
                          <w:p w:rsidR="00DA1D7A" w:rsidRDefault="009F46B9" w:rsidP="00DA1D7A">
                            <w:pPr>
                              <w:rPr>
                                <w:rFonts w:ascii="Philosopher" w:hAnsi="Philosopher"/>
                                <w:color w:val="4F81BD" w:themeColor="accent1"/>
                                <w:sz w:val="28"/>
                                <w:szCs w:val="28"/>
                              </w:rPr>
                            </w:pPr>
                            <w:r w:rsidRPr="00DA1D7A">
                              <w:rPr>
                                <w:rFonts w:ascii="Philosopher" w:hAnsi="Philosopher"/>
                                <w:color w:val="4F81BD" w:themeColor="accent1"/>
                                <w:sz w:val="30"/>
                                <w:szCs w:val="30"/>
                              </w:rPr>
                              <w:t>Câu 2</w:t>
                            </w:r>
                            <w:r w:rsidR="00DA1D7A">
                              <w:rPr>
                                <w:rFonts w:ascii="Philosopher" w:hAnsi="Philosopher"/>
                                <w:color w:val="4F81BD" w:themeColor="accent1"/>
                                <w:sz w:val="30"/>
                                <w:szCs w:val="30"/>
                              </w:rPr>
                              <w:t>:</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https://magenest.com/vi/ngon-ngu-lap-trinh-bac-cao/</w:t>
                            </w:r>
                          </w:p>
                          <w:p w:rsidR="00DA1D7A" w:rsidRDefault="00DA1D7A" w:rsidP="00DA1D7A">
                            <w:pPr>
                              <w:rPr>
                                <w:rFonts w:ascii="Philosopher" w:hAnsi="Philosopher"/>
                                <w:color w:val="4F81BD" w:themeColor="accent1"/>
                                <w:sz w:val="28"/>
                                <w:szCs w:val="28"/>
                              </w:rPr>
                            </w:pPr>
                            <w:r>
                              <w:rPr>
                                <w:rFonts w:ascii="Philosopher" w:hAnsi="Philosopher"/>
                                <w:color w:val="4F81BD" w:themeColor="accent1"/>
                                <w:sz w:val="28"/>
                                <w:szCs w:val="28"/>
                              </w:rPr>
                              <w:t>Câu 3: Tự suy nghĩ</w:t>
                            </w:r>
                          </w:p>
                          <w:p w:rsidR="00DA1D7A" w:rsidRPr="00DA1D7A" w:rsidRDefault="00DA1D7A" w:rsidP="00DA1D7A">
                            <w:pPr>
                              <w:rPr>
                                <w:rFonts w:ascii="Philosopher" w:hAnsi="Philosopher"/>
                                <w:color w:val="4F81BD" w:themeColor="accent1"/>
                              </w:rPr>
                            </w:pPr>
                            <w:r>
                              <w:rPr>
                                <w:rFonts w:ascii="Philosopher" w:hAnsi="Philosopher"/>
                                <w:color w:val="4F81BD" w:themeColor="accent1"/>
                                <w:sz w:val="28"/>
                                <w:szCs w:val="28"/>
                              </w:rPr>
                              <w:t>Câu 4</w:t>
                            </w:r>
                            <w:r w:rsidRPr="00DA1D7A">
                              <w:rPr>
                                <w:rFonts w:ascii="Philosopher" w:hAnsi="Philosopher"/>
                                <w:color w:val="4F81BD" w:themeColor="accent1"/>
                                <w:sz w:val="28"/>
                                <w:szCs w:val="28"/>
                              </w:rPr>
                              <w:t>: https://toploigiai.vn/neu-cac-buoc-giai-bai-toan-tren-may-tinh</w:t>
                            </w:r>
                          </w:p>
                          <w:p w:rsidR="00DA1D7A" w:rsidRDefault="00DA1D7A" w:rsidP="00DA1D7A">
                            <w:pPr>
                              <w:rPr>
                                <w:rFonts w:ascii="Philosopher" w:hAnsi="Philosopher"/>
                                <w:color w:val="4F81BD" w:themeColor="accent1"/>
                                <w:sz w:val="28"/>
                                <w:szCs w:val="28"/>
                              </w:rPr>
                            </w:pPr>
                          </w:p>
                          <w:p w:rsidR="00DA1D7A" w:rsidRDefault="00DA1D7A" w:rsidP="00DA1D7A">
                            <w:pPr>
                              <w:rPr>
                                <w:rFonts w:ascii="Philosopher" w:hAnsi="Philosopher"/>
                                <w:color w:val="4F81BD" w:themeColor="accent1"/>
                                <w:sz w:val="28"/>
                                <w:szCs w:val="28"/>
                              </w:rPr>
                            </w:pPr>
                          </w:p>
                          <w:p w:rsidR="00DA1D7A" w:rsidRPr="00DA1D7A" w:rsidRDefault="00DA1D7A" w:rsidP="00DA1D7A">
                            <w:pPr>
                              <w:rPr>
                                <w:rFonts w:ascii="Philosopher" w:hAnsi="Philosopher"/>
                                <w:color w:val="4F81BD" w:themeColor="accent1"/>
                              </w:rPr>
                            </w:pPr>
                          </w:p>
                          <w:p w:rsidR="009F46B9" w:rsidRPr="00DA1D7A" w:rsidRDefault="009F46B9" w:rsidP="00F224DD">
                            <w:pPr>
                              <w:spacing w:after="0"/>
                              <w:rPr>
                                <w:color w:val="4F81BD" w:themeColor="accent1"/>
                              </w:rPr>
                            </w:pPr>
                          </w:p>
                          <w:p w:rsidR="009F46B9" w:rsidRPr="009F46B9" w:rsidRDefault="009F46B9" w:rsidP="009F46B9">
                            <w:pPr>
                              <w:spacing w:after="0"/>
                              <w:rPr>
                                <w:rFonts w:ascii="Philosopher" w:hAnsi="Philosopher"/>
                                <w:color w:val="4F81BD" w:themeColor="accent1"/>
                                <w:sz w:val="30"/>
                                <w:szCs w:val="30"/>
                              </w:rPr>
                            </w:pPr>
                          </w:p>
                          <w:p w:rsidR="009F46B9" w:rsidRPr="009F46B9" w:rsidRDefault="009F46B9" w:rsidP="00F224DD">
                            <w:pPr>
                              <w:spacing w:after="0"/>
                              <w:rPr>
                                <w:rFonts w:ascii="Philosopher" w:hAnsi="Philosopher"/>
                                <w:color w:val="4F81BD" w:themeColor="accent1"/>
                                <w:sz w:val="30"/>
                                <w:szCs w:val="30"/>
                              </w:rPr>
                            </w:pPr>
                          </w:p>
                          <w:p w:rsidR="00F224DD" w:rsidRPr="005B43AA" w:rsidRDefault="00F224DD" w:rsidP="009F46B9">
                            <w:pPr>
                              <w:pStyle w:val="ListParagraph"/>
                              <w:ind w:left="7110"/>
                              <w:jc w:val="both"/>
                              <w:rPr>
                                <w:rFonts w:ascii="Philosopher" w:hAnsi="Philosopher"/>
                                <w:color w:val="000000" w:themeColor="text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BA4D0" id="Rounded Rectangle 295" o:spid="_x0000_s1046" style="position:absolute;margin-left:31.3pt;margin-top:936.8pt;width:387.5pt;height:209.4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34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" fillcolor="#ffdef2" stroked="f" strokeweight="2pt">
                <v:shadow on="t" color="black" opacity="26214f" origin=",-.5" offset="0,3pt"/>
                <v:textbox>
                  <w:txbxContent>
                    <w:p w:rsidR="00F224DD" w:rsidRPr="009F46B9" w:rsidRDefault="00DA1D7A" w:rsidP="00F224DD">
                      <w:pPr>
                        <w:spacing w:after="0"/>
                        <w:rPr>
                          <w:rFonts w:ascii="Philosopher" w:hAnsi="Philosopher"/>
                          <w:color w:val="4F81BD" w:themeColor="accent1"/>
                          <w:sz w:val="30"/>
                          <w:szCs w:val="30"/>
                        </w:rPr>
                      </w:pPr>
                      <w:r>
                        <w:rPr>
                          <w:rFonts w:ascii="Philosopher" w:hAnsi="Philosopher"/>
                          <w:color w:val="4F81BD" w:themeColor="accent1"/>
                          <w:sz w:val="30"/>
                          <w:szCs w:val="30"/>
                        </w:rPr>
                        <w:t>Nguồn thông tin</w:t>
                      </w:r>
                      <w:r w:rsidR="009F46B9" w:rsidRPr="009F46B9">
                        <w:rPr>
                          <w:rFonts w:ascii="Philosopher" w:hAnsi="Philosopher"/>
                          <w:color w:val="4F81BD" w:themeColor="accent1"/>
                          <w:sz w:val="30"/>
                          <w:szCs w:val="30"/>
                        </w:rPr>
                        <w:t>:</w:t>
                      </w:r>
                    </w:p>
                    <w:p w:rsidR="00DA1D7A" w:rsidRPr="00DA1D7A" w:rsidRDefault="009F46B9" w:rsidP="00DA1D7A">
                      <w:pPr>
                        <w:rPr>
                          <w:rFonts w:ascii="Philosopher" w:hAnsi="Philosopher"/>
                          <w:color w:val="4F81BD" w:themeColor="accent1"/>
                          <w:sz w:val="28"/>
                          <w:szCs w:val="28"/>
                        </w:rPr>
                      </w:pPr>
                      <w:r w:rsidRPr="009F46B9">
                        <w:rPr>
                          <w:rFonts w:ascii="Philosopher" w:hAnsi="Philosopher"/>
                          <w:color w:val="4F81BD" w:themeColor="accent1"/>
                          <w:sz w:val="30"/>
                          <w:szCs w:val="30"/>
                        </w:rPr>
                        <w:t>Câu 1</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https://hoc24.vn/ly-thuyet/bai-5-ngon-ngu-lap-trinh.3225</w:t>
                      </w:r>
                    </w:p>
                    <w:p w:rsidR="00DA1D7A" w:rsidRDefault="009F46B9" w:rsidP="00DA1D7A">
                      <w:pPr>
                        <w:rPr>
                          <w:rFonts w:ascii="Philosopher" w:hAnsi="Philosopher"/>
                          <w:color w:val="4F81BD" w:themeColor="accent1"/>
                          <w:sz w:val="28"/>
                          <w:szCs w:val="28"/>
                        </w:rPr>
                      </w:pPr>
                      <w:r w:rsidRPr="00DA1D7A">
                        <w:rPr>
                          <w:rFonts w:ascii="Philosopher" w:hAnsi="Philosopher"/>
                          <w:color w:val="4F81BD" w:themeColor="accent1"/>
                          <w:sz w:val="30"/>
                          <w:szCs w:val="30"/>
                        </w:rPr>
                        <w:t>Câu 2</w:t>
                      </w:r>
                      <w:r w:rsidR="00DA1D7A">
                        <w:rPr>
                          <w:rFonts w:ascii="Philosopher" w:hAnsi="Philosopher"/>
                          <w:color w:val="4F81BD" w:themeColor="accent1"/>
                          <w:sz w:val="30"/>
                          <w:szCs w:val="30"/>
                        </w:rPr>
                        <w:t>:</w:t>
                      </w:r>
                      <w:r w:rsidRPr="00DA1D7A">
                        <w:rPr>
                          <w:rFonts w:ascii="Philosopher" w:hAnsi="Philosopher"/>
                          <w:color w:val="4F81BD" w:themeColor="accent1"/>
                          <w:sz w:val="30"/>
                          <w:szCs w:val="30"/>
                        </w:rPr>
                        <w:t xml:space="preserve"> </w:t>
                      </w:r>
                      <w:r w:rsidR="00DA1D7A" w:rsidRPr="00DA1D7A">
                        <w:rPr>
                          <w:rFonts w:ascii="Philosopher" w:hAnsi="Philosopher"/>
                          <w:color w:val="4F81BD" w:themeColor="accent1"/>
                          <w:sz w:val="28"/>
                          <w:szCs w:val="28"/>
                        </w:rPr>
                        <w:t>https://magenest.com/vi/ngon-ngu-lap-trinh-bac-cao/</w:t>
                      </w:r>
                    </w:p>
                    <w:p w:rsidR="00DA1D7A" w:rsidRDefault="00DA1D7A" w:rsidP="00DA1D7A">
                      <w:pPr>
                        <w:rPr>
                          <w:rFonts w:ascii="Philosopher" w:hAnsi="Philosopher"/>
                          <w:color w:val="4F81BD" w:themeColor="accent1"/>
                          <w:sz w:val="28"/>
                          <w:szCs w:val="28"/>
                        </w:rPr>
                      </w:pPr>
                      <w:r>
                        <w:rPr>
                          <w:rFonts w:ascii="Philosopher" w:hAnsi="Philosopher"/>
                          <w:color w:val="4F81BD" w:themeColor="accent1"/>
                          <w:sz w:val="28"/>
                          <w:szCs w:val="28"/>
                        </w:rPr>
                        <w:t>Câu 3: Tự suy nghĩ</w:t>
                      </w:r>
                    </w:p>
                    <w:p w:rsidR="00DA1D7A" w:rsidRPr="00DA1D7A" w:rsidRDefault="00DA1D7A" w:rsidP="00DA1D7A">
                      <w:pPr>
                        <w:rPr>
                          <w:rFonts w:ascii="Philosopher" w:hAnsi="Philosopher"/>
                          <w:color w:val="4F81BD" w:themeColor="accent1"/>
                        </w:rPr>
                      </w:pPr>
                      <w:r>
                        <w:rPr>
                          <w:rFonts w:ascii="Philosopher" w:hAnsi="Philosopher"/>
                          <w:color w:val="4F81BD" w:themeColor="accent1"/>
                          <w:sz w:val="28"/>
                          <w:szCs w:val="28"/>
                        </w:rPr>
                        <w:t>Câu 4</w:t>
                      </w:r>
                      <w:r w:rsidRPr="00DA1D7A">
                        <w:rPr>
                          <w:rFonts w:ascii="Philosopher" w:hAnsi="Philosopher"/>
                          <w:color w:val="4F81BD" w:themeColor="accent1"/>
                          <w:sz w:val="28"/>
                          <w:szCs w:val="28"/>
                        </w:rPr>
                        <w:t>: https://toploigiai.vn/neu-cac-buoc-giai-bai-toan-tren-may-tinh</w:t>
                      </w:r>
                    </w:p>
                    <w:p w:rsidR="00DA1D7A" w:rsidRDefault="00DA1D7A" w:rsidP="00DA1D7A">
                      <w:pPr>
                        <w:rPr>
                          <w:rFonts w:ascii="Philosopher" w:hAnsi="Philosopher"/>
                          <w:color w:val="4F81BD" w:themeColor="accent1"/>
                          <w:sz w:val="28"/>
                          <w:szCs w:val="28"/>
                        </w:rPr>
                      </w:pPr>
                    </w:p>
                    <w:p w:rsidR="00DA1D7A" w:rsidRDefault="00DA1D7A" w:rsidP="00DA1D7A">
                      <w:pPr>
                        <w:rPr>
                          <w:rFonts w:ascii="Philosopher" w:hAnsi="Philosopher"/>
                          <w:color w:val="4F81BD" w:themeColor="accent1"/>
                          <w:sz w:val="28"/>
                          <w:szCs w:val="28"/>
                        </w:rPr>
                      </w:pPr>
                    </w:p>
                    <w:p w:rsidR="00DA1D7A" w:rsidRPr="00DA1D7A" w:rsidRDefault="00DA1D7A" w:rsidP="00DA1D7A">
                      <w:pPr>
                        <w:rPr>
                          <w:rFonts w:ascii="Philosopher" w:hAnsi="Philosopher"/>
                          <w:color w:val="4F81BD" w:themeColor="accent1"/>
                        </w:rPr>
                      </w:pPr>
                    </w:p>
                    <w:p w:rsidR="009F46B9" w:rsidRPr="00DA1D7A" w:rsidRDefault="009F46B9" w:rsidP="00F224DD">
                      <w:pPr>
                        <w:spacing w:after="0"/>
                        <w:rPr>
                          <w:color w:val="4F81BD" w:themeColor="accent1"/>
                        </w:rPr>
                      </w:pPr>
                    </w:p>
                    <w:p w:rsidR="009F46B9" w:rsidRPr="009F46B9" w:rsidRDefault="009F46B9" w:rsidP="009F46B9">
                      <w:pPr>
                        <w:spacing w:after="0"/>
                        <w:rPr>
                          <w:rFonts w:ascii="Philosopher" w:hAnsi="Philosopher"/>
                          <w:color w:val="4F81BD" w:themeColor="accent1"/>
                          <w:sz w:val="30"/>
                          <w:szCs w:val="30"/>
                        </w:rPr>
                      </w:pPr>
                    </w:p>
                    <w:p w:rsidR="009F46B9" w:rsidRPr="009F46B9" w:rsidRDefault="009F46B9" w:rsidP="00F224DD">
                      <w:pPr>
                        <w:spacing w:after="0"/>
                        <w:rPr>
                          <w:rFonts w:ascii="Philosopher" w:hAnsi="Philosopher"/>
                          <w:color w:val="4F81BD" w:themeColor="accent1"/>
                          <w:sz w:val="30"/>
                          <w:szCs w:val="30"/>
                        </w:rPr>
                      </w:pPr>
                    </w:p>
                    <w:p w:rsidR="00F224DD" w:rsidRPr="005B43AA" w:rsidRDefault="00F224DD" w:rsidP="009F46B9">
                      <w:pPr>
                        <w:pStyle w:val="ListParagraph"/>
                        <w:ind w:left="7110"/>
                        <w:jc w:val="both"/>
                        <w:rPr>
                          <w:rFonts w:ascii="Philosopher" w:hAnsi="Philosopher"/>
                          <w:color w:val="000000" w:themeColor="text1"/>
                          <w:sz w:val="30"/>
                          <w:szCs w:val="30"/>
                        </w:rPr>
                      </w:pPr>
                    </w:p>
                  </w:txbxContent>
                </v:textbox>
                <w10:wrap anchorx="page"/>
              </v:roundrect>
            </w:pict>
          </mc:Fallback>
        </mc:AlternateContent>
      </w:r>
      <w:r>
        <w:rPr>
          <w:rFonts w:ascii="SVN-Clementine" w:hAnsi="SVN-Clementine"/>
          <w:noProof/>
        </w:rPr>
        <mc:AlternateContent>
          <mc:Choice Requires="wps">
            <w:drawing>
              <wp:anchor distT="0" distB="0" distL="114300" distR="114300" simplePos="0" relativeHeight="251703808" behindDoc="0" locked="0" layoutInCell="1" allowOverlap="1" wp14:anchorId="4ECA6737" wp14:editId="45E69B2C">
                <wp:simplePos x="0" y="0"/>
                <wp:positionH relativeFrom="column">
                  <wp:posOffset>1820716</wp:posOffset>
                </wp:positionH>
                <wp:positionV relativeFrom="paragraph">
                  <wp:posOffset>7842885</wp:posOffset>
                </wp:positionV>
                <wp:extent cx="1705510" cy="719191"/>
                <wp:effectExtent l="0" t="0" r="0" b="0"/>
                <wp:wrapNone/>
                <wp:docPr id="320" name="Rectangle 320"/>
                <wp:cNvGraphicFramePr/>
                <a:graphic xmlns:a="http://schemas.openxmlformats.org/drawingml/2006/main">
                  <a:graphicData uri="http://schemas.microsoft.com/office/word/2010/wordprocessingShape">
                    <wps:wsp>
                      <wps:cNvSpPr/>
                      <wps:spPr>
                        <a:xfrm>
                          <a:off x="0" y="0"/>
                          <a:ext cx="1705510" cy="719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A6737" id="Rectangle 320" o:spid="_x0000_s1047" style="position:absolute;margin-left:143.35pt;margin-top:617.55pt;width:134.3pt;height:56.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" filled="f" stroked="f" strokeweight="2pt">
                <v:textbox>
                  <w:txbxContent>
                    <w:p w:rsidR="004056A9" w:rsidRPr="004056A9" w:rsidRDefault="004056A9" w:rsidP="004056A9">
                      <w:pPr>
                        <w:jc w:val="center"/>
                        <w:rPr>
                          <w:color w:val="000000" w:themeColor="text1"/>
                        </w:rPr>
                      </w:pPr>
                      <w:r w:rsidRPr="004056A9">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702784" behindDoc="0" locked="0" layoutInCell="1" allowOverlap="1" wp14:anchorId="3ADBB9EE" wp14:editId="1A78BC3A">
                <wp:simplePos x="0" y="0"/>
                <wp:positionH relativeFrom="column">
                  <wp:posOffset>517604</wp:posOffset>
                </wp:positionH>
                <wp:positionV relativeFrom="paragraph">
                  <wp:posOffset>6878820</wp:posOffset>
                </wp:positionV>
                <wp:extent cx="1304333" cy="667528"/>
                <wp:effectExtent l="0" t="0" r="0" b="0"/>
                <wp:wrapNone/>
                <wp:docPr id="319" name="Rectangle 319"/>
                <wp:cNvGraphicFramePr/>
                <a:graphic xmlns:a="http://schemas.openxmlformats.org/drawingml/2006/main">
                  <a:graphicData uri="http://schemas.microsoft.com/office/word/2010/wordprocessingShape">
                    <wps:wsp>
                      <wps:cNvSpPr/>
                      <wps:spPr>
                        <a:xfrm>
                          <a:off x="0" y="0"/>
                          <a:ext cx="1304333" cy="6675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BB9EE" id="Rectangle 319" o:spid="_x0000_s1048" style="position:absolute;margin-left:40.75pt;margin-top:541.65pt;width:102.7pt;height:52.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" filled="f" stroked="f" strokeweight="2pt">
                <v:textbox>
                  <w:txbxContent>
                    <w:p w:rsidR="004056A9" w:rsidRPr="004056A9" w:rsidRDefault="004056A9" w:rsidP="004056A9">
                      <w:pPr>
                        <w:jc w:val="center"/>
                        <w:rPr>
                          <w:color w:val="000000" w:themeColor="text1"/>
                        </w:rPr>
                      </w:pPr>
                      <w:r w:rsidRPr="004056A9">
                        <w:rPr>
                          <w:color w:val="000000" w:themeColor="text1"/>
                        </w:rPr>
                        <w:t>SAI</w:t>
                      </w:r>
                    </w:p>
                  </w:txbxContent>
                </v:textbox>
              </v:rect>
            </w:pict>
          </mc:Fallback>
        </mc:AlternateContent>
      </w:r>
      <w:r>
        <w:rPr>
          <w:rFonts w:ascii="SVN-Clementine" w:hAnsi="SVN-Clementine"/>
          <w:noProof/>
        </w:rPr>
        <mc:AlternateContent>
          <mc:Choice Requires="wps">
            <w:drawing>
              <wp:anchor distT="0" distB="0" distL="114300" distR="114300" simplePos="0" relativeHeight="251701760" behindDoc="0" locked="0" layoutInCell="1" allowOverlap="1" wp14:anchorId="24D9AB9A" wp14:editId="4D990511">
                <wp:simplePos x="0" y="0"/>
                <wp:positionH relativeFrom="column">
                  <wp:posOffset>1679561</wp:posOffset>
                </wp:positionH>
                <wp:positionV relativeFrom="paragraph">
                  <wp:posOffset>5799426</wp:posOffset>
                </wp:positionV>
                <wp:extent cx="2024009" cy="591028"/>
                <wp:effectExtent l="0" t="0" r="0" b="0"/>
                <wp:wrapNone/>
                <wp:docPr id="318" name="Rectangle 318"/>
                <wp:cNvGraphicFramePr/>
                <a:graphic xmlns:a="http://schemas.openxmlformats.org/drawingml/2006/main">
                  <a:graphicData uri="http://schemas.microsoft.com/office/word/2010/wordprocessingShape">
                    <wps:wsp>
                      <wps:cNvSpPr/>
                      <wps:spPr>
                        <a:xfrm>
                          <a:off x="0" y="0"/>
                          <a:ext cx="2024009" cy="5910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D9AB9A" id="Rectangle 318" o:spid="_x0000_s1049" style="position:absolute;margin-left:132.25pt;margin-top:456.65pt;width:159.35pt;height:46.5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" filled="f" stroked="f" strokeweight="2pt">
                <v:textbox>
                  <w:txbxContent>
                    <w:p w:rsidR="004056A9" w:rsidRPr="004056A9" w:rsidRDefault="004056A9" w:rsidP="004056A9">
                      <w:pPr>
                        <w:jc w:val="center"/>
                        <w:rPr>
                          <w:color w:val="000000" w:themeColor="text1"/>
                        </w:rPr>
                      </w:pPr>
                      <w:r w:rsidRPr="004056A9">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699712" behindDoc="0" locked="0" layoutInCell="1" allowOverlap="1" wp14:anchorId="02643A04" wp14:editId="5A1260F3">
                <wp:simplePos x="0" y="0"/>
                <wp:positionH relativeFrom="column">
                  <wp:posOffset>1677456</wp:posOffset>
                </wp:positionH>
                <wp:positionV relativeFrom="paragraph">
                  <wp:posOffset>3733800</wp:posOffset>
                </wp:positionV>
                <wp:extent cx="1468755" cy="677545"/>
                <wp:effectExtent l="0" t="0" r="0" b="0"/>
                <wp:wrapNone/>
                <wp:docPr id="316" name="Rectangle 316"/>
                <wp:cNvGraphicFramePr/>
                <a:graphic xmlns:a="http://schemas.openxmlformats.org/drawingml/2006/main">
                  <a:graphicData uri="http://schemas.microsoft.com/office/word/2010/wordprocessingShape">
                    <wps:wsp>
                      <wps:cNvSpPr/>
                      <wps:spPr>
                        <a:xfrm>
                          <a:off x="0" y="0"/>
                          <a:ext cx="1468755" cy="6775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39F3" w:rsidRPr="00B839F3" w:rsidRDefault="00B839F3" w:rsidP="004056A9">
                            <w:pPr>
                              <w:ind w:firstLine="720"/>
                              <w:jc w:val="center"/>
                              <w:rPr>
                                <w:color w:val="000000" w:themeColor="text1"/>
                              </w:rPr>
                            </w:pPr>
                            <w:r w:rsidRPr="00B839F3">
                              <w:rPr>
                                <w:color w:val="000000" w:themeColor="text1"/>
                              </w:rPr>
                              <w:t>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43A04" id="Rectangle 316" o:spid="_x0000_s1050" style="position:absolute;margin-left:132.1pt;margin-top:294pt;width:115.65pt;height:53.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" filled="f" stroked="f" strokeweight="2pt">
                <v:textbox>
                  <w:txbxContent>
                    <w:p w:rsidR="00B839F3" w:rsidRPr="00B839F3" w:rsidRDefault="00B839F3" w:rsidP="004056A9">
                      <w:pPr>
                        <w:ind w:firstLine="720"/>
                        <w:jc w:val="center"/>
                        <w:rPr>
                          <w:color w:val="000000" w:themeColor="text1"/>
                        </w:rPr>
                      </w:pPr>
                      <w:r w:rsidRPr="00B839F3">
                        <w:rPr>
                          <w:color w:val="000000" w:themeColor="text1"/>
                        </w:rPr>
                        <w:t>ĐÚNG</w:t>
                      </w:r>
                    </w:p>
                  </w:txbxContent>
                </v:textbox>
              </v:rect>
            </w:pict>
          </mc:Fallback>
        </mc:AlternateContent>
      </w:r>
      <w:r>
        <w:rPr>
          <w:rFonts w:ascii="SVN-Clementine" w:hAnsi="SVN-Clementine"/>
          <w:noProof/>
        </w:rPr>
        <mc:AlternateContent>
          <mc:Choice Requires="wps">
            <w:drawing>
              <wp:anchor distT="0" distB="0" distL="114300" distR="114300" simplePos="0" relativeHeight="251700736" behindDoc="0" locked="0" layoutInCell="1" allowOverlap="1" wp14:anchorId="0E1E3EA6" wp14:editId="39560DCB">
                <wp:simplePos x="0" y="0"/>
                <wp:positionH relativeFrom="column">
                  <wp:posOffset>168974</wp:posOffset>
                </wp:positionH>
                <wp:positionV relativeFrom="paragraph">
                  <wp:posOffset>4821583</wp:posOffset>
                </wp:positionV>
                <wp:extent cx="2045007" cy="852419"/>
                <wp:effectExtent l="0" t="0" r="0" b="0"/>
                <wp:wrapNone/>
                <wp:docPr id="317" name="Rectangle 317"/>
                <wp:cNvGraphicFramePr/>
                <a:graphic xmlns:a="http://schemas.openxmlformats.org/drawingml/2006/main">
                  <a:graphicData uri="http://schemas.microsoft.com/office/word/2010/wordprocessingShape">
                    <wps:wsp>
                      <wps:cNvSpPr/>
                      <wps:spPr>
                        <a:xfrm>
                          <a:off x="0" y="0"/>
                          <a:ext cx="2045007" cy="852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56A9" w:rsidRPr="004056A9" w:rsidRDefault="004056A9" w:rsidP="004056A9">
                            <w:pPr>
                              <w:jc w:val="center"/>
                              <w:rPr>
                                <w:color w:val="000000" w:themeColor="text1"/>
                              </w:rPr>
                            </w:pPr>
                            <w:r w:rsidRPr="004056A9">
                              <w:rPr>
                                <w:color w:val="000000" w:themeColor="text1"/>
                              </w:rP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E3EA6" id="Rectangle 317" o:spid="_x0000_s1051" style="position:absolute;margin-left:13.3pt;margin-top:379.65pt;width:161pt;height:67.1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" filled="f" stroked="f" strokeweight="2pt">
                <v:textbox>
                  <w:txbxContent>
                    <w:p w:rsidR="004056A9" w:rsidRPr="004056A9" w:rsidRDefault="004056A9" w:rsidP="004056A9">
                      <w:pPr>
                        <w:jc w:val="center"/>
                        <w:rPr>
                          <w:color w:val="000000" w:themeColor="text1"/>
                        </w:rPr>
                      </w:pPr>
                      <w:r w:rsidRPr="004056A9">
                        <w:rPr>
                          <w:color w:val="000000" w:themeColor="text1"/>
                        </w:rPr>
                        <w:t>SAI</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98688" behindDoc="0" locked="0" layoutInCell="1" allowOverlap="1" wp14:anchorId="355BF405" wp14:editId="23AD4467">
                <wp:simplePos x="0" y="0"/>
                <wp:positionH relativeFrom="column">
                  <wp:posOffset>9755170</wp:posOffset>
                </wp:positionH>
                <wp:positionV relativeFrom="paragraph">
                  <wp:posOffset>4474396</wp:posOffset>
                </wp:positionV>
                <wp:extent cx="0" cy="3708856"/>
                <wp:effectExtent l="95250" t="38100" r="57150" b="25400"/>
                <wp:wrapNone/>
                <wp:docPr id="315" name="Straight Arrow Connector 315"/>
                <wp:cNvGraphicFramePr/>
                <a:graphic xmlns:a="http://schemas.openxmlformats.org/drawingml/2006/main">
                  <a:graphicData uri="http://schemas.microsoft.com/office/word/2010/wordprocessingShape">
                    <wps:wsp>
                      <wps:cNvCnPr/>
                      <wps:spPr>
                        <a:xfrm flipV="1">
                          <a:off x="0" y="0"/>
                          <a:ext cx="0" cy="3708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3EE7E1" id="_x0000_t32" coordsize="21600,21600" o:spt="32" o:oned="t" path="m,l21600,21600e" filled="f">
                <v:path arrowok="t" fillok="f" o:connecttype="none"/>
                <o:lock v:ext="edit" shapetype="t"/>
              </v:shapetype>
              <v:shape id="Straight Arrow Connector 315" o:spid="_x0000_s1026" type="#_x0000_t32" style="position:absolute;margin-left:768.1pt;margin-top:352.3pt;width:0;height:292.05pt;flip: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7664" behindDoc="0" locked="0" layoutInCell="1" allowOverlap="1" wp14:anchorId="4925DC10" wp14:editId="4C7837F0">
                <wp:simplePos x="0" y="0"/>
                <wp:positionH relativeFrom="column">
                  <wp:posOffset>8142270</wp:posOffset>
                </wp:positionH>
                <wp:positionV relativeFrom="paragraph">
                  <wp:posOffset>8173092</wp:posOffset>
                </wp:positionV>
                <wp:extent cx="1613042" cy="10274"/>
                <wp:effectExtent l="0" t="0" r="25400" b="27940"/>
                <wp:wrapNone/>
                <wp:docPr id="314" name="Straight Connector 314"/>
                <wp:cNvGraphicFramePr/>
                <a:graphic xmlns:a="http://schemas.openxmlformats.org/drawingml/2006/main">
                  <a:graphicData uri="http://schemas.microsoft.com/office/word/2010/wordprocessingShape">
                    <wps:wsp>
                      <wps:cNvCnPr/>
                      <wps:spPr>
                        <a:xfrm flipV="1">
                          <a:off x="0" y="0"/>
                          <a:ext cx="1613042"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F9E3C" id="Straight Connector 314"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641.1pt,643.55pt" to="768.1pt,6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" strokecolor="black [3040]"/>
            </w:pict>
          </mc:Fallback>
        </mc:AlternateContent>
      </w:r>
      <w:r w:rsidR="00B839F3">
        <w:rPr>
          <w:rFonts w:ascii="SVN-Clementine" w:hAnsi="SVN-Clementine"/>
          <w:noProof/>
        </w:rPr>
        <mc:AlternateContent>
          <mc:Choice Requires="wps">
            <w:drawing>
              <wp:anchor distT="0" distB="0" distL="114300" distR="114300" simplePos="0" relativeHeight="251696640" behindDoc="0" locked="0" layoutInCell="1" allowOverlap="1" wp14:anchorId="3B06E222" wp14:editId="121DF411">
                <wp:simplePos x="0" y="0"/>
                <wp:positionH relativeFrom="column">
                  <wp:posOffset>8953800</wp:posOffset>
                </wp:positionH>
                <wp:positionV relativeFrom="paragraph">
                  <wp:posOffset>4628508</wp:posOffset>
                </wp:positionV>
                <wp:extent cx="0" cy="1500027"/>
                <wp:effectExtent l="95250" t="38100" r="57150" b="24130"/>
                <wp:wrapNone/>
                <wp:docPr id="313" name="Straight Arrow Connector 313"/>
                <wp:cNvGraphicFramePr/>
                <a:graphic xmlns:a="http://schemas.openxmlformats.org/drawingml/2006/main">
                  <a:graphicData uri="http://schemas.microsoft.com/office/word/2010/wordprocessingShape">
                    <wps:wsp>
                      <wps:cNvCnPr/>
                      <wps:spPr>
                        <a:xfrm flipV="1">
                          <a:off x="0" y="0"/>
                          <a:ext cx="0" cy="15000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470CF" id="Straight Arrow Connector 313" o:spid="_x0000_s1026" type="#_x0000_t32" style="position:absolute;margin-left:705pt;margin-top:364.45pt;width:0;height:118.1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5616" behindDoc="0" locked="0" layoutInCell="1" allowOverlap="1" wp14:anchorId="2228EF1E" wp14:editId="176A1B8E">
                <wp:simplePos x="0" y="0"/>
                <wp:positionH relativeFrom="column">
                  <wp:posOffset>8141927</wp:posOffset>
                </wp:positionH>
                <wp:positionV relativeFrom="paragraph">
                  <wp:posOffset>6128535</wp:posOffset>
                </wp:positionV>
                <wp:extent cx="812001" cy="0"/>
                <wp:effectExtent l="0" t="0" r="26670" b="19050"/>
                <wp:wrapNone/>
                <wp:docPr id="312" name="Straight Connector 312"/>
                <wp:cNvGraphicFramePr/>
                <a:graphic xmlns:a="http://schemas.openxmlformats.org/drawingml/2006/main">
                  <a:graphicData uri="http://schemas.microsoft.com/office/word/2010/wordprocessingShape">
                    <wps:wsp>
                      <wps:cNvCnPr/>
                      <wps:spPr>
                        <a:xfrm>
                          <a:off x="0" y="0"/>
                          <a:ext cx="8120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AB6D8" id="Straight Connector 312"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641.1pt,482.55pt" to="705.05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" strokecolor="black [3040]"/>
            </w:pict>
          </mc:Fallback>
        </mc:AlternateContent>
      </w:r>
      <w:r w:rsidR="00B839F3">
        <w:rPr>
          <w:rFonts w:ascii="SVN-Clementine" w:hAnsi="SVN-Clementine"/>
          <w:noProof/>
        </w:rPr>
        <mc:AlternateContent>
          <mc:Choice Requires="wps">
            <w:drawing>
              <wp:anchor distT="0" distB="0" distL="114300" distR="114300" simplePos="0" relativeHeight="251694592" behindDoc="0" locked="0" layoutInCell="1" allowOverlap="1" wp14:anchorId="5CAFDF44" wp14:editId="621514E2">
                <wp:simplePos x="0" y="0"/>
                <wp:positionH relativeFrom="column">
                  <wp:posOffset>5327150</wp:posOffset>
                </wp:positionH>
                <wp:positionV relativeFrom="paragraph">
                  <wp:posOffset>4125074</wp:posOffset>
                </wp:positionV>
                <wp:extent cx="2455523" cy="0"/>
                <wp:effectExtent l="0" t="76200" r="21590" b="114300"/>
                <wp:wrapNone/>
                <wp:docPr id="311" name="Straight Arrow Connector 311"/>
                <wp:cNvGraphicFramePr/>
                <a:graphic xmlns:a="http://schemas.openxmlformats.org/drawingml/2006/main">
                  <a:graphicData uri="http://schemas.microsoft.com/office/word/2010/wordprocessingShape">
                    <wps:wsp>
                      <wps:cNvCnPr/>
                      <wps:spPr>
                        <a:xfrm>
                          <a:off x="0" y="0"/>
                          <a:ext cx="24555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58B2E" id="Straight Arrow Connector 311" o:spid="_x0000_s1026" type="#_x0000_t32" style="position:absolute;margin-left:419.45pt;margin-top:324.8pt;width:193.35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3568" behindDoc="0" locked="0" layoutInCell="1" allowOverlap="1" wp14:anchorId="5DCF127E" wp14:editId="6C05574B">
                <wp:simplePos x="0" y="0"/>
                <wp:positionH relativeFrom="column">
                  <wp:posOffset>5399048</wp:posOffset>
                </wp:positionH>
                <wp:positionV relativeFrom="paragraph">
                  <wp:posOffset>8234737</wp:posOffset>
                </wp:positionV>
                <wp:extent cx="883599" cy="10274"/>
                <wp:effectExtent l="0" t="76200" r="12065" b="104140"/>
                <wp:wrapNone/>
                <wp:docPr id="310" name="Straight Arrow Connector 310"/>
                <wp:cNvGraphicFramePr/>
                <a:graphic xmlns:a="http://schemas.openxmlformats.org/drawingml/2006/main">
                  <a:graphicData uri="http://schemas.microsoft.com/office/word/2010/wordprocessingShape">
                    <wps:wsp>
                      <wps:cNvCnPr/>
                      <wps:spPr>
                        <a:xfrm>
                          <a:off x="0" y="0"/>
                          <a:ext cx="883599" cy="10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AA96B" id="Straight Arrow Connector 310" o:spid="_x0000_s1026" type="#_x0000_t32" style="position:absolute;margin-left:425.1pt;margin-top:648.4pt;width:69.55pt;height:.8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2544" behindDoc="0" locked="0" layoutInCell="1" allowOverlap="1" wp14:anchorId="23F2CB30" wp14:editId="3469BC7E">
                <wp:simplePos x="0" y="0"/>
                <wp:positionH relativeFrom="column">
                  <wp:posOffset>5327151</wp:posOffset>
                </wp:positionH>
                <wp:positionV relativeFrom="paragraph">
                  <wp:posOffset>6076936</wp:posOffset>
                </wp:positionV>
                <wp:extent cx="955496" cy="0"/>
                <wp:effectExtent l="0" t="76200" r="16510" b="114300"/>
                <wp:wrapNone/>
                <wp:docPr id="309" name="Straight Arrow Connector 309"/>
                <wp:cNvGraphicFramePr/>
                <a:graphic xmlns:a="http://schemas.openxmlformats.org/drawingml/2006/main">
                  <a:graphicData uri="http://schemas.microsoft.com/office/word/2010/wordprocessingShape">
                    <wps:wsp>
                      <wps:cNvCnPr/>
                      <wps:spPr>
                        <a:xfrm>
                          <a:off x="0" y="0"/>
                          <a:ext cx="95549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A7334E" id="Straight Arrow Connector 309" o:spid="_x0000_s1026" type="#_x0000_t32" style="position:absolute;margin-left:419.45pt;margin-top:478.5pt;width:75.25pt;height:0;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3328" behindDoc="0" locked="0" layoutInCell="1" allowOverlap="1" wp14:anchorId="5770EF42" wp14:editId="2297ADBD">
                <wp:simplePos x="0" y="0"/>
                <wp:positionH relativeFrom="column">
                  <wp:posOffset>6282055</wp:posOffset>
                </wp:positionH>
                <wp:positionV relativeFrom="paragraph">
                  <wp:posOffset>7597140</wp:posOffset>
                </wp:positionV>
                <wp:extent cx="1859280" cy="1150620"/>
                <wp:effectExtent l="0" t="0" r="26670" b="11430"/>
                <wp:wrapNone/>
                <wp:docPr id="299" name="Rectangle 299"/>
                <wp:cNvGraphicFramePr/>
                <a:graphic xmlns:a="http://schemas.openxmlformats.org/drawingml/2006/main">
                  <a:graphicData uri="http://schemas.microsoft.com/office/word/2010/wordprocessingShape">
                    <wps:wsp>
                      <wps:cNvSpPr/>
                      <wps:spPr>
                        <a:xfrm>
                          <a:off x="0" y="0"/>
                          <a:ext cx="1859280" cy="11506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4"/>
                              </w:rPr>
                            </w:pPr>
                            <w:r w:rsidRPr="00B839F3">
                              <w:rPr>
                                <w:color w:val="E36C0A" w:themeColor="accent6" w:themeShade="BF"/>
                                <w:sz w:val="24"/>
                              </w:rPr>
                              <w:t>X1=(-b + -√(2&amp;D)  )/ (2*a)</w:t>
                            </w:r>
                          </w:p>
                          <w:p w:rsidR="00B22DAA" w:rsidRPr="00B839F3" w:rsidRDefault="00B22DAA" w:rsidP="00B22DAA">
                            <w:pPr>
                              <w:jc w:val="center"/>
                              <w:rPr>
                                <w:color w:val="E36C0A" w:themeColor="accent6" w:themeShade="BF"/>
                                <w:sz w:val="24"/>
                              </w:rPr>
                            </w:pPr>
                            <w:r w:rsidRPr="00B839F3">
                              <w:rPr>
                                <w:color w:val="E36C0A" w:themeColor="accent6" w:themeShade="BF"/>
                                <w:sz w:val="24"/>
                              </w:rPr>
                              <w:t>X2= (-b – √(2&amp;D) ) /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70EF42" id="Rectangle 299" o:spid="_x0000_s1052" style="position:absolute;margin-left:494.65pt;margin-top:598.2pt;width:146.4pt;height:90.6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" fillcolor="white [3212]" strokecolor="#243f60 [1604]" strokeweight="2pt">
                <v:textbox>
                  <w:txbxContent>
                    <w:p w:rsidR="00B22DAA" w:rsidRPr="00B839F3" w:rsidRDefault="00B22DAA" w:rsidP="00B22DAA">
                      <w:pPr>
                        <w:jc w:val="center"/>
                        <w:rPr>
                          <w:color w:val="E36C0A" w:themeColor="accent6" w:themeShade="BF"/>
                          <w:sz w:val="24"/>
                        </w:rPr>
                      </w:pPr>
                      <w:r w:rsidRPr="00B839F3">
                        <w:rPr>
                          <w:color w:val="E36C0A" w:themeColor="accent6" w:themeShade="BF"/>
                          <w:sz w:val="24"/>
                        </w:rPr>
                        <w:t>X1=(-b + -√(2&amp;D)  )/ (2*a)</w:t>
                      </w:r>
                    </w:p>
                    <w:p w:rsidR="00B22DAA" w:rsidRPr="00B839F3" w:rsidRDefault="00B22DAA" w:rsidP="00B22DAA">
                      <w:pPr>
                        <w:jc w:val="center"/>
                        <w:rPr>
                          <w:color w:val="E36C0A" w:themeColor="accent6" w:themeShade="BF"/>
                          <w:sz w:val="24"/>
                        </w:rPr>
                      </w:pPr>
                      <w:r w:rsidRPr="00B839F3">
                        <w:rPr>
                          <w:color w:val="E36C0A" w:themeColor="accent6" w:themeShade="BF"/>
                          <w:sz w:val="24"/>
                        </w:rPr>
                        <w:t>X2= (-b – √(2&amp;D) ) / (2*a)</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81280" behindDoc="0" locked="0" layoutInCell="1" allowOverlap="1" wp14:anchorId="2FF101AE" wp14:editId="4BDA37C4">
                <wp:simplePos x="0" y="0"/>
                <wp:positionH relativeFrom="column">
                  <wp:posOffset>6282055</wp:posOffset>
                </wp:positionH>
                <wp:positionV relativeFrom="paragraph">
                  <wp:posOffset>5573395</wp:posOffset>
                </wp:positionV>
                <wp:extent cx="1859280" cy="1057910"/>
                <wp:effectExtent l="0" t="0" r="26670" b="27940"/>
                <wp:wrapNone/>
                <wp:docPr id="297" name="Rectangle 297"/>
                <wp:cNvGraphicFramePr/>
                <a:graphic xmlns:a="http://schemas.openxmlformats.org/drawingml/2006/main">
                  <a:graphicData uri="http://schemas.microsoft.com/office/word/2010/wordprocessingShape">
                    <wps:wsp>
                      <wps:cNvSpPr/>
                      <wps:spPr>
                        <a:xfrm>
                          <a:off x="0" y="0"/>
                          <a:ext cx="1859280" cy="10579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X=-b/(2*a)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101AE" id="Rectangle 297" o:spid="_x0000_s1053" style="position:absolute;margin-left:494.65pt;margin-top:438.85pt;width:146.4pt;height:83.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X=-b/(2*a)</w:t>
                      </w:r>
                    </w:p>
                  </w:txbxContent>
                </v:textbox>
              </v:rect>
            </w:pict>
          </mc:Fallback>
        </mc:AlternateContent>
      </w:r>
      <w:r w:rsidR="00B839F3">
        <w:rPr>
          <w:rFonts w:ascii="SVN-Clementine" w:hAnsi="SVN-Clementine"/>
          <w:noProof/>
        </w:rPr>
        <mc:AlternateContent>
          <mc:Choice Requires="wps">
            <w:drawing>
              <wp:anchor distT="0" distB="0" distL="114300" distR="114300" simplePos="0" relativeHeight="251690496" behindDoc="0" locked="0" layoutInCell="1" allowOverlap="1" wp14:anchorId="0D9A45F4" wp14:editId="727A5CC2">
                <wp:simplePos x="0" y="0"/>
                <wp:positionH relativeFrom="column">
                  <wp:posOffset>2100580</wp:posOffset>
                </wp:positionH>
                <wp:positionV relativeFrom="paragraph">
                  <wp:posOffset>6127750</wp:posOffset>
                </wp:positionV>
                <wp:extent cx="1181100" cy="0"/>
                <wp:effectExtent l="0" t="76200" r="19050" b="114300"/>
                <wp:wrapNone/>
                <wp:docPr id="306" name="Straight Arrow Connector 306"/>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C98B08" id="Straight Arrow Connector 306" o:spid="_x0000_s1026" type="#_x0000_t32" style="position:absolute;margin-left:165.4pt;margin-top:482.5pt;width:93pt;height:0;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91520" behindDoc="0" locked="0" layoutInCell="1" allowOverlap="1" wp14:anchorId="5B456461" wp14:editId="1028B848">
                <wp:simplePos x="0" y="0"/>
                <wp:positionH relativeFrom="column">
                  <wp:posOffset>2162260</wp:posOffset>
                </wp:positionH>
                <wp:positionV relativeFrom="paragraph">
                  <wp:posOffset>8306656</wp:posOffset>
                </wp:positionV>
                <wp:extent cx="1181977" cy="10274"/>
                <wp:effectExtent l="0" t="76200" r="18415" b="104140"/>
                <wp:wrapNone/>
                <wp:docPr id="308" name="Straight Arrow Connector 308"/>
                <wp:cNvGraphicFramePr/>
                <a:graphic xmlns:a="http://schemas.openxmlformats.org/drawingml/2006/main">
                  <a:graphicData uri="http://schemas.microsoft.com/office/word/2010/wordprocessingShape">
                    <wps:wsp>
                      <wps:cNvCnPr/>
                      <wps:spPr>
                        <a:xfrm>
                          <a:off x="0" y="0"/>
                          <a:ext cx="1181977" cy="10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4E735" id="Straight Arrow Connector 308" o:spid="_x0000_s1026" type="#_x0000_t32" style="position:absolute;margin-left:170.25pt;margin-top:654.05pt;width:93.05pt;height:.8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9472" behindDoc="0" locked="0" layoutInCell="1" allowOverlap="1" wp14:anchorId="053249DF" wp14:editId="7548ADD3">
                <wp:simplePos x="0" y="0"/>
                <wp:positionH relativeFrom="column">
                  <wp:posOffset>2100665</wp:posOffset>
                </wp:positionH>
                <wp:positionV relativeFrom="paragraph">
                  <wp:posOffset>4125074</wp:posOffset>
                </wp:positionV>
                <wp:extent cx="1181927" cy="20548"/>
                <wp:effectExtent l="0" t="76200" r="18415" b="93980"/>
                <wp:wrapNone/>
                <wp:docPr id="305" name="Straight Arrow Connector 305"/>
                <wp:cNvGraphicFramePr/>
                <a:graphic xmlns:a="http://schemas.openxmlformats.org/drawingml/2006/main">
                  <a:graphicData uri="http://schemas.microsoft.com/office/word/2010/wordprocessingShape">
                    <wps:wsp>
                      <wps:cNvCnPr/>
                      <wps:spPr>
                        <a:xfrm flipV="1">
                          <a:off x="0" y="0"/>
                          <a:ext cx="1181927" cy="205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48D17" id="Straight Arrow Connector 305" o:spid="_x0000_s1026" type="#_x0000_t32" style="position:absolute;margin-left:165.4pt;margin-top:324.8pt;width:93.05pt;height:1.6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78208" behindDoc="0" locked="0" layoutInCell="1" allowOverlap="1" wp14:anchorId="0041723D" wp14:editId="69C847ED">
                <wp:simplePos x="0" y="0"/>
                <wp:positionH relativeFrom="column">
                  <wp:posOffset>-222250</wp:posOffset>
                </wp:positionH>
                <wp:positionV relativeFrom="paragraph">
                  <wp:posOffset>7545070</wp:posOffset>
                </wp:positionV>
                <wp:extent cx="2383155" cy="1510030"/>
                <wp:effectExtent l="0" t="0" r="17145" b="13970"/>
                <wp:wrapNone/>
                <wp:docPr id="28" name="Flowchart: Decision 28"/>
                <wp:cNvGraphicFramePr/>
                <a:graphic xmlns:a="http://schemas.openxmlformats.org/drawingml/2006/main">
                  <a:graphicData uri="http://schemas.microsoft.com/office/word/2010/wordprocessingShape">
                    <wps:wsp>
                      <wps:cNvSpPr/>
                      <wps:spPr>
                        <a:xfrm>
                          <a:off x="0" y="0"/>
                          <a:ext cx="2383155" cy="151003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D&gt;0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041723D" id="_x0000_t110" coordsize="21600,21600" o:spt="110" path="m10800,l,10800,10800,21600,21600,10800xe">
                <v:stroke joinstyle="miter"/>
                <v:path gradientshapeok="t" o:connecttype="rect" textboxrect="5400,5400,16200,16200"/>
              </v:shapetype>
              <v:shape id="Flowchart: Decision 28" o:spid="_x0000_s1054" type="#_x0000_t110" style="position:absolute;margin-left:-17.5pt;margin-top:594.1pt;width:187.65pt;height:118.9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D&gt;0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8448" behindDoc="0" locked="0" layoutInCell="1" allowOverlap="1" wp14:anchorId="437C5106" wp14:editId="133D3A0F">
                <wp:simplePos x="0" y="0"/>
                <wp:positionH relativeFrom="column">
                  <wp:posOffset>950360</wp:posOffset>
                </wp:positionH>
                <wp:positionV relativeFrom="paragraph">
                  <wp:posOffset>6842946</wp:posOffset>
                </wp:positionV>
                <wp:extent cx="0" cy="631503"/>
                <wp:effectExtent l="95250" t="0" r="76200" b="54610"/>
                <wp:wrapNone/>
                <wp:docPr id="304" name="Straight Arrow Connector 304"/>
                <wp:cNvGraphicFramePr/>
                <a:graphic xmlns:a="http://schemas.openxmlformats.org/drawingml/2006/main">
                  <a:graphicData uri="http://schemas.microsoft.com/office/word/2010/wordprocessingShape">
                    <wps:wsp>
                      <wps:cNvCnPr/>
                      <wps:spPr>
                        <a:xfrm>
                          <a:off x="0" y="0"/>
                          <a:ext cx="0" cy="6315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B1E69" id="Straight Arrow Connector 304" o:spid="_x0000_s1026" type="#_x0000_t32" style="position:absolute;margin-left:74.85pt;margin-top:538.8pt;width:0;height:49.7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77184" behindDoc="0" locked="0" layoutInCell="1" allowOverlap="1" wp14:anchorId="2EE913FD" wp14:editId="3EB08FC7">
                <wp:simplePos x="0" y="0"/>
                <wp:positionH relativeFrom="column">
                  <wp:posOffset>-221615</wp:posOffset>
                </wp:positionH>
                <wp:positionV relativeFrom="paragraph">
                  <wp:posOffset>5388610</wp:posOffset>
                </wp:positionV>
                <wp:extent cx="2321560" cy="1454150"/>
                <wp:effectExtent l="0" t="0" r="21590" b="12700"/>
                <wp:wrapNone/>
                <wp:docPr id="22" name="Flowchart: Decision 22"/>
                <wp:cNvGraphicFramePr/>
                <a:graphic xmlns:a="http://schemas.openxmlformats.org/drawingml/2006/main">
                  <a:graphicData uri="http://schemas.microsoft.com/office/word/2010/wordprocessingShape">
                    <wps:wsp>
                      <wps:cNvSpPr/>
                      <wps:spPr>
                        <a:xfrm>
                          <a:off x="0" y="0"/>
                          <a:ext cx="2321560" cy="14541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E913FD" id="Flowchart: Decision 22" o:spid="_x0000_s1055" type="#_x0000_t110" style="position:absolute;margin-left:-17.45pt;margin-top:424.3pt;width:182.8pt;height:11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D=0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7424" behindDoc="0" locked="0" layoutInCell="1" allowOverlap="1" wp14:anchorId="168887FB" wp14:editId="0ED574FD">
                <wp:simplePos x="0" y="0"/>
                <wp:positionH relativeFrom="column">
                  <wp:posOffset>950360</wp:posOffset>
                </wp:positionH>
                <wp:positionV relativeFrom="paragraph">
                  <wp:posOffset>4833413</wp:posOffset>
                </wp:positionV>
                <wp:extent cx="0" cy="555383"/>
                <wp:effectExtent l="95250" t="0" r="57150" b="54610"/>
                <wp:wrapNone/>
                <wp:docPr id="303" name="Straight Arrow Connector 303"/>
                <wp:cNvGraphicFramePr/>
                <a:graphic xmlns:a="http://schemas.openxmlformats.org/drawingml/2006/main">
                  <a:graphicData uri="http://schemas.microsoft.com/office/word/2010/wordprocessingShape">
                    <wps:wsp>
                      <wps:cNvCnPr/>
                      <wps:spPr>
                        <a:xfrm>
                          <a:off x="0" y="0"/>
                          <a:ext cx="0" cy="5553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C4462" id="Straight Arrow Connector 303" o:spid="_x0000_s1026" type="#_x0000_t32" style="position:absolute;margin-left:74.85pt;margin-top:380.6pt;width:0;height:43.7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2304" behindDoc="0" locked="0" layoutInCell="1" allowOverlap="1" wp14:anchorId="2DF5C85B" wp14:editId="4914189C">
                <wp:simplePos x="0" y="0"/>
                <wp:positionH relativeFrom="column">
                  <wp:posOffset>3282315</wp:posOffset>
                </wp:positionH>
                <wp:positionV relativeFrom="paragraph">
                  <wp:posOffset>7597140</wp:posOffset>
                </wp:positionV>
                <wp:extent cx="2116455" cy="1263650"/>
                <wp:effectExtent l="0" t="0" r="17145" b="12700"/>
                <wp:wrapNone/>
                <wp:docPr id="298" name="Oval 298"/>
                <wp:cNvGraphicFramePr/>
                <a:graphic xmlns:a="http://schemas.openxmlformats.org/drawingml/2006/main">
                  <a:graphicData uri="http://schemas.microsoft.com/office/word/2010/wordprocessingShape">
                    <wps:wsp>
                      <wps:cNvSpPr/>
                      <wps:spPr>
                        <a:xfrm>
                          <a:off x="0" y="0"/>
                          <a:ext cx="2116455" cy="1263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2 nghiệm phân biệt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5C85B" id="Oval 298" o:spid="_x0000_s1056" style="position:absolute;margin-left:258.45pt;margin-top:598.2pt;width:166.65pt;height:9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2 nghiệm phân biệt</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76160" behindDoc="0" locked="0" layoutInCell="1" allowOverlap="1" wp14:anchorId="2300F270" wp14:editId="76617D63">
                <wp:simplePos x="0" y="0"/>
                <wp:positionH relativeFrom="column">
                  <wp:posOffset>-220980</wp:posOffset>
                </wp:positionH>
                <wp:positionV relativeFrom="paragraph">
                  <wp:posOffset>3467100</wp:posOffset>
                </wp:positionV>
                <wp:extent cx="2321560" cy="1365885"/>
                <wp:effectExtent l="0" t="0" r="21590" b="24765"/>
                <wp:wrapNone/>
                <wp:docPr id="21" name="Flowchart: Decision 21"/>
                <wp:cNvGraphicFramePr/>
                <a:graphic xmlns:a="http://schemas.openxmlformats.org/drawingml/2006/main">
                  <a:graphicData uri="http://schemas.microsoft.com/office/word/2010/wordprocessingShape">
                    <wps:wsp>
                      <wps:cNvSpPr/>
                      <wps:spPr>
                        <a:xfrm>
                          <a:off x="0" y="0"/>
                          <a:ext cx="2321560" cy="136588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4056A9" w:rsidRDefault="00B22DAA" w:rsidP="00B22DAA">
                            <w:pPr>
                              <w:jc w:val="center"/>
                              <w:rPr>
                                <w:color w:val="E36C0A" w:themeColor="accent6" w:themeShade="BF"/>
                                <w:sz w:val="28"/>
                              </w:rPr>
                            </w:pPr>
                            <w:r w:rsidRPr="004056A9">
                              <w:rPr>
                                <w:color w:val="E36C0A" w:themeColor="accent6" w:themeShade="BF"/>
                                <w:sz w:val="28"/>
                              </w:rPr>
                              <w:t>D&lt;0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F270" id="Flowchart: Decision 21" o:spid="_x0000_s1057" type="#_x0000_t110" style="position:absolute;margin-left:-17.4pt;margin-top:273pt;width:182.8pt;height:107.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" fillcolor="white [3212]" strokecolor="#243f60 [1604]" strokeweight="2pt">
                <v:textbox>
                  <w:txbxContent>
                    <w:p w:rsidR="00B22DAA" w:rsidRPr="004056A9" w:rsidRDefault="00B22DAA" w:rsidP="00B22DAA">
                      <w:pPr>
                        <w:jc w:val="center"/>
                        <w:rPr>
                          <w:color w:val="E36C0A" w:themeColor="accent6" w:themeShade="BF"/>
                          <w:sz w:val="28"/>
                        </w:rPr>
                      </w:pPr>
                      <w:r w:rsidRPr="004056A9">
                        <w:rPr>
                          <w:color w:val="E36C0A" w:themeColor="accent6" w:themeShade="BF"/>
                          <w:sz w:val="28"/>
                        </w:rPr>
                        <w:t>D&lt;0</w:t>
                      </w:r>
                    </w:p>
                  </w:txbxContent>
                </v:textbox>
              </v:shape>
            </w:pict>
          </mc:Fallback>
        </mc:AlternateContent>
      </w:r>
      <w:r w:rsidR="00B839F3">
        <w:rPr>
          <w:rFonts w:ascii="SVN-Clementine" w:hAnsi="SVN-Clementine"/>
          <w:noProof/>
        </w:rPr>
        <mc:AlternateContent>
          <mc:Choice Requires="wps">
            <w:drawing>
              <wp:anchor distT="0" distB="0" distL="114300" distR="114300" simplePos="0" relativeHeight="251686400" behindDoc="0" locked="0" layoutInCell="1" allowOverlap="1" wp14:anchorId="151442D7" wp14:editId="4554FFF5">
                <wp:simplePos x="0" y="0"/>
                <wp:positionH relativeFrom="column">
                  <wp:posOffset>950360</wp:posOffset>
                </wp:positionH>
                <wp:positionV relativeFrom="paragraph">
                  <wp:posOffset>2881409</wp:posOffset>
                </wp:positionV>
                <wp:extent cx="0" cy="534748"/>
                <wp:effectExtent l="95250" t="0" r="57150" b="55880"/>
                <wp:wrapNone/>
                <wp:docPr id="302" name="Straight Arrow Connector 302"/>
                <wp:cNvGraphicFramePr/>
                <a:graphic xmlns:a="http://schemas.openxmlformats.org/drawingml/2006/main">
                  <a:graphicData uri="http://schemas.microsoft.com/office/word/2010/wordprocessingShape">
                    <wps:wsp>
                      <wps:cNvCnPr/>
                      <wps:spPr>
                        <a:xfrm>
                          <a:off x="0" y="0"/>
                          <a:ext cx="0" cy="5347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373A6" id="Straight Arrow Connector 302" o:spid="_x0000_s1026" type="#_x0000_t32" style="position:absolute;margin-left:74.85pt;margin-top:226.9pt;width:0;height:42.1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5376" behindDoc="0" locked="0" layoutInCell="1" allowOverlap="1" wp14:anchorId="68EC2947" wp14:editId="46F86960">
                <wp:simplePos x="0" y="0"/>
                <wp:positionH relativeFrom="column">
                  <wp:posOffset>878440</wp:posOffset>
                </wp:positionH>
                <wp:positionV relativeFrom="paragraph">
                  <wp:posOffset>1211559</wp:posOffset>
                </wp:positionV>
                <wp:extent cx="10275" cy="488814"/>
                <wp:effectExtent l="76200" t="0" r="66040" b="64135"/>
                <wp:wrapNone/>
                <wp:docPr id="301" name="Straight Arrow Connector 301"/>
                <wp:cNvGraphicFramePr/>
                <a:graphic xmlns:a="http://schemas.openxmlformats.org/drawingml/2006/main">
                  <a:graphicData uri="http://schemas.microsoft.com/office/word/2010/wordprocessingShape">
                    <wps:wsp>
                      <wps:cNvCnPr/>
                      <wps:spPr>
                        <a:xfrm>
                          <a:off x="0" y="0"/>
                          <a:ext cx="10275" cy="4888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5CAF7" id="Straight Arrow Connector 301" o:spid="_x0000_s1026" type="#_x0000_t32" style="position:absolute;margin-left:69.15pt;margin-top:95.4pt;width:.8pt;height:38.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" strokecolor="black [3040]">
                <v:stroke endarrow="open"/>
              </v:shape>
            </w:pict>
          </mc:Fallback>
        </mc:AlternateContent>
      </w:r>
      <w:r w:rsidR="00B839F3">
        <w:rPr>
          <w:rFonts w:ascii="SVN-Clementine" w:hAnsi="SVN-Clementine"/>
          <w:noProof/>
        </w:rPr>
        <mc:AlternateContent>
          <mc:Choice Requires="wps">
            <w:drawing>
              <wp:anchor distT="0" distB="0" distL="114300" distR="114300" simplePos="0" relativeHeight="251684352" behindDoc="0" locked="0" layoutInCell="1" allowOverlap="1" wp14:anchorId="42EF66E2" wp14:editId="754AD23A">
                <wp:simplePos x="0" y="0"/>
                <wp:positionH relativeFrom="column">
                  <wp:posOffset>7782046</wp:posOffset>
                </wp:positionH>
                <wp:positionV relativeFrom="paragraph">
                  <wp:posOffset>3415979</wp:posOffset>
                </wp:positionV>
                <wp:extent cx="2239766" cy="1150706"/>
                <wp:effectExtent l="0" t="0" r="27305" b="11430"/>
                <wp:wrapNone/>
                <wp:docPr id="300" name="Oval 300"/>
                <wp:cNvGraphicFramePr/>
                <a:graphic xmlns:a="http://schemas.openxmlformats.org/drawingml/2006/main">
                  <a:graphicData uri="http://schemas.microsoft.com/office/word/2010/wordprocessingShape">
                    <wps:wsp>
                      <wps:cNvSpPr/>
                      <wps:spPr>
                        <a:xfrm>
                          <a:off x="0" y="0"/>
                          <a:ext cx="2239766" cy="115070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Xuất x (x1, x2 nếu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F66E2" id="Oval 300" o:spid="_x0000_s1058" style="position:absolute;margin-left:612.75pt;margin-top:268.95pt;width:176.35pt;height:90.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Xuất x (x1, x2 nếu có)</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80256" behindDoc="0" locked="0" layoutInCell="1" allowOverlap="1" wp14:anchorId="526FEB03" wp14:editId="2A97BA51">
                <wp:simplePos x="0" y="0"/>
                <wp:positionH relativeFrom="column">
                  <wp:posOffset>3282593</wp:posOffset>
                </wp:positionH>
                <wp:positionV relativeFrom="paragraph">
                  <wp:posOffset>5481263</wp:posOffset>
                </wp:positionV>
                <wp:extent cx="2044065" cy="1238393"/>
                <wp:effectExtent l="0" t="0" r="13335" b="19050"/>
                <wp:wrapNone/>
                <wp:docPr id="296" name="Oval 296"/>
                <wp:cNvGraphicFramePr/>
                <a:graphic xmlns:a="http://schemas.openxmlformats.org/drawingml/2006/main">
                  <a:graphicData uri="http://schemas.microsoft.com/office/word/2010/wordprocessingShape">
                    <wps:wsp>
                      <wps:cNvSpPr/>
                      <wps:spPr>
                        <a:xfrm>
                          <a:off x="0" y="0"/>
                          <a:ext cx="2044065" cy="12383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1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FEB03" id="Oval 296" o:spid="_x0000_s1059" style="position:absolute;margin-left:258.45pt;margin-top:431.6pt;width:160.95pt;height: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có 1 nghiệm</w:t>
                      </w:r>
                    </w:p>
                  </w:txbxContent>
                </v:textbox>
              </v:oval>
            </w:pict>
          </mc:Fallback>
        </mc:AlternateContent>
      </w:r>
      <w:r w:rsidR="00B839F3">
        <w:rPr>
          <w:rFonts w:ascii="SVN-Clementine" w:hAnsi="SVN-Clementine"/>
          <w:noProof/>
        </w:rPr>
        <mc:AlternateContent>
          <mc:Choice Requires="wps">
            <w:drawing>
              <wp:anchor distT="0" distB="0" distL="114300" distR="114300" simplePos="0" relativeHeight="251679232" behindDoc="0" locked="0" layoutInCell="1" allowOverlap="1" wp14:anchorId="19D3824E" wp14:editId="623AABBF">
                <wp:simplePos x="0" y="0"/>
                <wp:positionH relativeFrom="column">
                  <wp:posOffset>3282593</wp:posOffset>
                </wp:positionH>
                <wp:positionV relativeFrom="paragraph">
                  <wp:posOffset>3518899</wp:posOffset>
                </wp:positionV>
                <wp:extent cx="2044344" cy="1202076"/>
                <wp:effectExtent l="0" t="0" r="13335" b="17145"/>
                <wp:wrapNone/>
                <wp:docPr id="294" name="Oval 294"/>
                <wp:cNvGraphicFramePr/>
                <a:graphic xmlns:a="http://schemas.openxmlformats.org/drawingml/2006/main">
                  <a:graphicData uri="http://schemas.microsoft.com/office/word/2010/wordprocessingShape">
                    <wps:wsp>
                      <wps:cNvSpPr/>
                      <wps:spPr>
                        <a:xfrm>
                          <a:off x="0" y="0"/>
                          <a:ext cx="2044344" cy="12020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vô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3824E" id="Oval 294" o:spid="_x0000_s1060" style="position:absolute;margin-left:258.45pt;margin-top:277.1pt;width:160.95pt;height:9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" fillcolor="white [3212]" strokecolor="#243f60 [1604]" strokeweight="2pt">
                <v:textbox>
                  <w:txbxContent>
                    <w:p w:rsidR="00B22DAA" w:rsidRPr="00B839F3" w:rsidRDefault="00B22DAA" w:rsidP="00B22DAA">
                      <w:pPr>
                        <w:jc w:val="center"/>
                        <w:rPr>
                          <w:color w:val="E36C0A" w:themeColor="accent6" w:themeShade="BF"/>
                          <w:sz w:val="28"/>
                        </w:rPr>
                      </w:pPr>
                      <w:r w:rsidRPr="00B839F3">
                        <w:rPr>
                          <w:color w:val="E36C0A" w:themeColor="accent6" w:themeShade="BF"/>
                          <w:sz w:val="28"/>
                        </w:rPr>
                        <w:t>Phương trình vô nghiệm</w:t>
                      </w:r>
                    </w:p>
                  </w:txbxContent>
                </v:textbox>
              </v:oval>
            </w:pict>
          </mc:Fallback>
        </mc:AlternateContent>
      </w:r>
      <w:r w:rsidR="00B22DAA">
        <w:rPr>
          <w:rFonts w:ascii="SVN-Clementine" w:hAnsi="SVN-Clementine"/>
          <w:noProof/>
        </w:rPr>
        <mc:AlternateContent>
          <mc:Choice Requires="wps">
            <w:drawing>
              <wp:anchor distT="0" distB="0" distL="114300" distR="114300" simplePos="0" relativeHeight="251674112" behindDoc="0" locked="0" layoutInCell="1" allowOverlap="1" wp14:anchorId="7FDBAE2D" wp14:editId="29B5F4DA">
                <wp:simplePos x="0" y="0"/>
                <wp:positionH relativeFrom="column">
                  <wp:posOffset>-118152</wp:posOffset>
                </wp:positionH>
                <wp:positionV relativeFrom="paragraph">
                  <wp:posOffset>169524</wp:posOffset>
                </wp:positionV>
                <wp:extent cx="2105596" cy="1042035"/>
                <wp:effectExtent l="0" t="0" r="28575" b="24765"/>
                <wp:wrapNone/>
                <wp:docPr id="14" name="Oval 14"/>
                <wp:cNvGraphicFramePr/>
                <a:graphic xmlns:a="http://schemas.openxmlformats.org/drawingml/2006/main">
                  <a:graphicData uri="http://schemas.microsoft.com/office/word/2010/wordprocessingShape">
                    <wps:wsp>
                      <wps:cNvSpPr/>
                      <wps:spPr>
                        <a:xfrm>
                          <a:off x="0" y="0"/>
                          <a:ext cx="2105596" cy="104203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14A" w:rsidRPr="00B839F3" w:rsidRDefault="0013414A" w:rsidP="0013414A">
                            <w:pPr>
                              <w:jc w:val="center"/>
                              <w:rPr>
                                <w:color w:val="E36C0A" w:themeColor="accent6" w:themeShade="BF"/>
                                <w:sz w:val="28"/>
                              </w:rPr>
                            </w:pPr>
                            <w:r w:rsidRPr="00B839F3">
                              <w:rPr>
                                <w:color w:val="E36C0A" w:themeColor="accent6" w:themeShade="BF"/>
                                <w:sz w:val="28"/>
                              </w:rPr>
                              <w:t>Nhập 3 số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DBAE2D" id="Oval 14" o:spid="_x0000_s1061" style="position:absolute;margin-left:-9.3pt;margin-top:13.35pt;width:165.8pt;height:82.0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" fillcolor="white [3212]" strokecolor="#243f60 [1604]" strokeweight="2pt">
                <v:textbox>
                  <w:txbxContent>
                    <w:p w:rsidR="0013414A" w:rsidRPr="00B839F3" w:rsidRDefault="0013414A" w:rsidP="0013414A">
                      <w:pPr>
                        <w:jc w:val="center"/>
                        <w:rPr>
                          <w:color w:val="E36C0A" w:themeColor="accent6" w:themeShade="BF"/>
                          <w:sz w:val="28"/>
                        </w:rPr>
                      </w:pPr>
                      <w:r w:rsidRPr="00B839F3">
                        <w:rPr>
                          <w:color w:val="E36C0A" w:themeColor="accent6" w:themeShade="BF"/>
                          <w:sz w:val="28"/>
                        </w:rPr>
                        <w:t>Nhập 3 số a, b, c</w:t>
                      </w:r>
                    </w:p>
                  </w:txbxContent>
                </v:textbox>
              </v:oval>
            </w:pict>
          </mc:Fallback>
        </mc:AlternateContent>
      </w:r>
      <w:r w:rsidR="00B22DAA">
        <w:rPr>
          <w:rFonts w:ascii="SVN-Clementine" w:hAnsi="SVN-Clementine"/>
          <w:noProof/>
        </w:rPr>
        <mc:AlternateContent>
          <mc:Choice Requires="wps">
            <w:drawing>
              <wp:anchor distT="0" distB="0" distL="114300" distR="114300" simplePos="0" relativeHeight="251675136" behindDoc="0" locked="0" layoutInCell="1" allowOverlap="1" wp14:anchorId="447F1674" wp14:editId="5A8D3003">
                <wp:simplePos x="0" y="0"/>
                <wp:positionH relativeFrom="column">
                  <wp:posOffset>-159249</wp:posOffset>
                </wp:positionH>
                <wp:positionV relativeFrom="paragraph">
                  <wp:posOffset>1751744</wp:posOffset>
                </wp:positionV>
                <wp:extent cx="2147298" cy="1129665"/>
                <wp:effectExtent l="0" t="0" r="24765" b="13335"/>
                <wp:wrapNone/>
                <wp:docPr id="17" name="Rectangle 17"/>
                <wp:cNvGraphicFramePr/>
                <a:graphic xmlns:a="http://schemas.openxmlformats.org/drawingml/2006/main">
                  <a:graphicData uri="http://schemas.microsoft.com/office/word/2010/wordprocessingShape">
                    <wps:wsp>
                      <wps:cNvSpPr/>
                      <wps:spPr>
                        <a:xfrm>
                          <a:off x="0" y="0"/>
                          <a:ext cx="2147298" cy="11296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3414A" w:rsidRPr="00B839F3" w:rsidRDefault="0013414A" w:rsidP="0013414A">
                            <w:pPr>
                              <w:jc w:val="center"/>
                              <w:rPr>
                                <w:color w:val="E36C0A" w:themeColor="accent6" w:themeShade="BF"/>
                                <w:sz w:val="28"/>
                              </w:rPr>
                            </w:pPr>
                            <w:r w:rsidRPr="00B839F3">
                              <w:rPr>
                                <w:color w:val="E36C0A" w:themeColor="accent6" w:themeShade="BF"/>
                                <w:sz w:val="28"/>
                              </w:rPr>
                              <w:t>D &lt;- (b*b – 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F1674" id="Rectangle 17" o:spid="_x0000_s1062" style="position:absolute;margin-left:-12.55pt;margin-top:137.95pt;width:169.1pt;height:88.9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" fillcolor="white [3212]" strokecolor="#243f60 [1604]" strokeweight="2pt">
                <v:textbox>
                  <w:txbxContent>
                    <w:p w:rsidR="0013414A" w:rsidRPr="00B839F3" w:rsidRDefault="0013414A" w:rsidP="0013414A">
                      <w:pPr>
                        <w:jc w:val="center"/>
                        <w:rPr>
                          <w:color w:val="E36C0A" w:themeColor="accent6" w:themeShade="BF"/>
                          <w:sz w:val="28"/>
                        </w:rPr>
                      </w:pPr>
                      <w:r w:rsidRPr="00B839F3">
                        <w:rPr>
                          <w:color w:val="E36C0A" w:themeColor="accent6" w:themeShade="BF"/>
                          <w:sz w:val="28"/>
                        </w:rPr>
                        <w:t>D &lt;- (b*b – 4*a*c)</w:t>
                      </w:r>
                    </w:p>
                  </w:txbxContent>
                </v:textbox>
              </v:rect>
            </w:pict>
          </mc:Fallback>
        </mc:AlternateContent>
      </w:r>
      <w:r w:rsidR="00F224DD" w:rsidRPr="00455BED">
        <w:rPr>
          <w:noProof/>
        </w:rPr>
        <mc:AlternateContent>
          <mc:Choice Requires="wps">
            <w:drawing>
              <wp:anchor distT="0" distB="0" distL="114300" distR="114300" simplePos="0" relativeHeight="251646464" behindDoc="0" locked="0" layoutInCell="1" allowOverlap="1" wp14:anchorId="7577D50E" wp14:editId="11355E7E">
                <wp:simplePos x="0" y="0"/>
                <wp:positionH relativeFrom="column">
                  <wp:posOffset>-4191000</wp:posOffset>
                </wp:positionH>
                <wp:positionV relativeFrom="paragraph">
                  <wp:posOffset>6629400</wp:posOffset>
                </wp:positionV>
                <wp:extent cx="3164205" cy="29718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2971800"/>
                        </a:xfrm>
                        <a:prstGeom prst="rect">
                          <a:avLst/>
                        </a:prstGeom>
                        <a:noFill/>
                        <a:ln w="9525">
                          <a:noFill/>
                          <a:miter lim="800000"/>
                          <a:headEnd/>
                          <a:tailEnd/>
                        </a:ln>
                      </wps:spPr>
                      <wps:txb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 xml:space="preserve">Ghi cái gì đó Ghi cái gì đó Ghi cái gì đó Ghi cái gì đó Ghi cái gì đó </w:t>
                            </w:r>
                          </w:p>
                          <w:p w:rsidR="00F224DD" w:rsidRDefault="00F224D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D50E" id="_x0000_s1063" type="#_x0000_t202" style="position:absolute;margin-left:-330pt;margin-top:522pt;width:249.15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" filled="f" stroked="f">
                <v:textbo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 xml:space="preserve">Ghi cái gì đó Ghi cái gì đó Ghi cái gì đó Ghi cái gì đó Ghi cái gì đó </w:t>
                      </w:r>
                    </w:p>
                    <w:p w:rsidR="00F224DD" w:rsidRDefault="00F224D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txbxContent>
                </v:textbox>
              </v:shape>
            </w:pict>
          </mc:Fallback>
        </mc:AlternateContent>
      </w:r>
      <w:r w:rsidR="00F224DD" w:rsidRPr="00455BED">
        <w:rPr>
          <w:noProof/>
        </w:rPr>
        <mc:AlternateContent>
          <mc:Choice Requires="wps">
            <w:drawing>
              <wp:anchor distT="0" distB="0" distL="114300" distR="114300" simplePos="0" relativeHeight="251647488" behindDoc="0" locked="0" layoutInCell="1" allowOverlap="1" wp14:anchorId="4776CA89" wp14:editId="3344BD8A">
                <wp:simplePos x="0" y="0"/>
                <wp:positionH relativeFrom="column">
                  <wp:posOffset>-4192905</wp:posOffset>
                </wp:positionH>
                <wp:positionV relativeFrom="paragraph">
                  <wp:posOffset>5946140</wp:posOffset>
                </wp:positionV>
                <wp:extent cx="3154680" cy="529590"/>
                <wp:effectExtent l="0" t="0" r="64770" b="60960"/>
                <wp:wrapNone/>
                <wp:docPr id="292" name="Rounded Rectangle 292"/>
                <wp:cNvGraphicFramePr/>
                <a:graphic xmlns:a="http://schemas.openxmlformats.org/drawingml/2006/main">
                  <a:graphicData uri="http://schemas.microsoft.com/office/word/2010/wordprocessingShape">
                    <wps:wsp>
                      <wps:cNvSpPr/>
                      <wps:spPr>
                        <a:xfrm>
                          <a:off x="0" y="0"/>
                          <a:ext cx="3154680" cy="529590"/>
                        </a:xfrm>
                        <a:prstGeom prst="roundRect">
                          <a:avLst>
                            <a:gd name="adj" fmla="val 35715"/>
                          </a:avLst>
                        </a:prstGeom>
                        <a:solidFill>
                          <a:srgbClr val="FFC4E4"/>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55BED" w:rsidRPr="003A505C" w:rsidRDefault="00455BED" w:rsidP="00455BED">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6CA89" id="Rounded Rectangle 292" o:spid="_x0000_s1064" style="position:absolute;margin-left:-330.15pt;margin-top:468.2pt;width:248.4pt;height:41.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" fillcolor="#ffc4e4" stroked="f" strokeweight="2pt">
                <v:shadow on="t" color="#f84679" offset="1.3512mm,1.1338mm"/>
                <v:textbox>
                  <w:txbxContent>
                    <w:p w:rsidR="00455BED" w:rsidRPr="003A505C" w:rsidRDefault="00455BED" w:rsidP="00455BED">
                      <w:pPr>
                        <w:jc w:val="center"/>
                        <w:rPr>
                          <w:rFonts w:ascii="SVN-Clementine" w:hAnsi="SVN-Clementine"/>
                          <w:color w:val="FA769C"/>
                          <w:sz w:val="44"/>
                          <w:szCs w:val="44"/>
                        </w:rPr>
                      </w:pPr>
                    </w:p>
                  </w:txbxContent>
                </v:textbox>
              </v:roundrect>
            </w:pict>
          </mc:Fallback>
        </mc:AlternateContent>
      </w:r>
      <w:r w:rsidR="00F224DD" w:rsidRPr="00455BED">
        <w:rPr>
          <w:noProof/>
        </w:rPr>
        <mc:AlternateContent>
          <mc:Choice Requires="wps">
            <w:drawing>
              <wp:anchor distT="0" distB="0" distL="114300" distR="114300" simplePos="0" relativeHeight="251648512" behindDoc="0" locked="0" layoutInCell="1" allowOverlap="1" wp14:anchorId="6F2833D1" wp14:editId="7458CD36">
                <wp:simplePos x="0" y="0"/>
                <wp:positionH relativeFrom="column">
                  <wp:posOffset>-4087495</wp:posOffset>
                </wp:positionH>
                <wp:positionV relativeFrom="paragraph">
                  <wp:posOffset>5884545</wp:posOffset>
                </wp:positionV>
                <wp:extent cx="2957830" cy="662940"/>
                <wp:effectExtent l="0" t="0" r="0" b="3810"/>
                <wp:wrapNone/>
                <wp:docPr id="293" name="Text Box 293"/>
                <wp:cNvGraphicFramePr/>
                <a:graphic xmlns:a="http://schemas.openxmlformats.org/drawingml/2006/main">
                  <a:graphicData uri="http://schemas.microsoft.com/office/word/2010/wordprocessingShape">
                    <wps:wsp>
                      <wps:cNvSpPr txBox="1"/>
                      <wps:spPr>
                        <a:xfrm>
                          <a:off x="0" y="0"/>
                          <a:ext cx="2957830"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w:t>
                            </w:r>
                            <w:r>
                              <w:rPr>
                                <w:rFonts w:ascii="SVN-Clementine" w:hAnsi="SVN-Clementine"/>
                                <w:color w:val="F84679"/>
                                <w:sz w:val="52"/>
                                <w:szCs w:val="44"/>
                              </w:rPr>
                              <w:t xml:space="preserve"> 2</w:t>
                            </w:r>
                            <w:r w:rsidRPr="00771812">
                              <w:rPr>
                                <w:rFonts w:ascii="SVN-Clementine" w:hAnsi="SVN-Clementine"/>
                                <w:color w:val="F84679"/>
                                <w:sz w:val="52"/>
                                <w:szCs w:val="44"/>
                              </w:rPr>
                              <w:t xml:space="preserve"> hoặc gì đó</w:t>
                            </w:r>
                          </w:p>
                          <w:p w:rsidR="00455BED" w:rsidRPr="00771812" w:rsidRDefault="00455BED" w:rsidP="00455BED">
                            <w:pPr>
                              <w:rPr>
                                <w:color w:val="F84679"/>
                              </w:rPr>
                            </w:pPr>
                          </w:p>
                          <w:p w:rsidR="00455BED" w:rsidRPr="00771812" w:rsidRDefault="00455BED" w:rsidP="00455BED">
                            <w:pPr>
                              <w:rPr>
                                <w:color w:val="F8467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833D1" id="Text Box 293" o:spid="_x0000_s1065" type="#_x0000_t202" style="position:absolute;margin-left:-321.85pt;margin-top:463.35pt;width:232.9pt;height:52.2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" filled="f" stroked="f" strokeweight=".5pt">
                <v:textbo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w:t>
                      </w:r>
                      <w:r>
                        <w:rPr>
                          <w:rFonts w:ascii="SVN-Clementine" w:hAnsi="SVN-Clementine"/>
                          <w:color w:val="F84679"/>
                          <w:sz w:val="52"/>
                          <w:szCs w:val="44"/>
                        </w:rPr>
                        <w:t xml:space="preserve"> 2</w:t>
                      </w:r>
                      <w:r w:rsidRPr="00771812">
                        <w:rPr>
                          <w:rFonts w:ascii="SVN-Clementine" w:hAnsi="SVN-Clementine"/>
                          <w:color w:val="F84679"/>
                          <w:sz w:val="52"/>
                          <w:szCs w:val="44"/>
                        </w:rPr>
                        <w:t xml:space="preserve"> hoặc gì đó</w:t>
                      </w:r>
                    </w:p>
                    <w:p w:rsidR="00455BED" w:rsidRPr="00771812" w:rsidRDefault="00455BED" w:rsidP="00455BED">
                      <w:pPr>
                        <w:rPr>
                          <w:color w:val="F84679"/>
                        </w:rPr>
                      </w:pPr>
                    </w:p>
                    <w:p w:rsidR="00455BED" w:rsidRPr="00771812" w:rsidRDefault="00455BED" w:rsidP="00455BED">
                      <w:pPr>
                        <w:rPr>
                          <w:color w:val="F84679"/>
                        </w:rPr>
                      </w:pPr>
                    </w:p>
                  </w:txbxContent>
                </v:textbox>
              </v:shape>
            </w:pict>
          </mc:Fallback>
        </mc:AlternateContent>
      </w:r>
      <w:r w:rsidR="00455BED" w:rsidRPr="00455BED">
        <w:rPr>
          <w:noProof/>
        </w:rPr>
        <mc:AlternateContent>
          <mc:Choice Requires="wps">
            <w:drawing>
              <wp:anchor distT="0" distB="0" distL="114300" distR="114300" simplePos="0" relativeHeight="251645440" behindDoc="0" locked="0" layoutInCell="1" allowOverlap="1" wp14:anchorId="0DC58D3A" wp14:editId="6EC7A03E">
                <wp:simplePos x="0" y="0"/>
                <wp:positionH relativeFrom="column">
                  <wp:posOffset>-4075430</wp:posOffset>
                </wp:positionH>
                <wp:positionV relativeFrom="paragraph">
                  <wp:posOffset>685800</wp:posOffset>
                </wp:positionV>
                <wp:extent cx="2957830" cy="662940"/>
                <wp:effectExtent l="0" t="0" r="0" b="3810"/>
                <wp:wrapNone/>
                <wp:docPr id="290" name="Text Box 290"/>
                <wp:cNvGraphicFramePr/>
                <a:graphic xmlns:a="http://schemas.openxmlformats.org/drawingml/2006/main">
                  <a:graphicData uri="http://schemas.microsoft.com/office/word/2010/wordprocessingShape">
                    <wps:wsp>
                      <wps:cNvSpPr txBox="1"/>
                      <wps:spPr>
                        <a:xfrm>
                          <a:off x="0" y="0"/>
                          <a:ext cx="2957830"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 1 hoặc gì đó</w:t>
                            </w:r>
                          </w:p>
                          <w:p w:rsidR="00455BED" w:rsidRPr="00771812" w:rsidRDefault="00455BED" w:rsidP="00455BED">
                            <w:pPr>
                              <w:rPr>
                                <w:color w:val="F84679"/>
                              </w:rPr>
                            </w:pPr>
                          </w:p>
                          <w:p w:rsidR="00455BED" w:rsidRPr="00771812" w:rsidRDefault="00455BED" w:rsidP="00455BED">
                            <w:pPr>
                              <w:rPr>
                                <w:color w:val="F8467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58D3A" id="Text Box 290" o:spid="_x0000_s1066" type="#_x0000_t202" style="position:absolute;margin-left:-320.9pt;margin-top:54pt;width:232.9pt;height:52.2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" filled="f" stroked="f" strokeweight=".5pt">
                <v:textbox>
                  <w:txbxContent>
                    <w:p w:rsidR="00455BED" w:rsidRPr="00771812" w:rsidRDefault="00455BED" w:rsidP="00455BED">
                      <w:pPr>
                        <w:jc w:val="center"/>
                        <w:rPr>
                          <w:rFonts w:ascii="SVN-Clementine" w:hAnsi="SVN-Clementine"/>
                          <w:color w:val="F84679"/>
                          <w:sz w:val="52"/>
                          <w:szCs w:val="44"/>
                        </w:rPr>
                      </w:pPr>
                      <w:r w:rsidRPr="00771812">
                        <w:rPr>
                          <w:rFonts w:ascii="SVN-Clementine" w:hAnsi="SVN-Clementine"/>
                          <w:color w:val="F84679"/>
                          <w:sz w:val="52"/>
                          <w:szCs w:val="44"/>
                        </w:rPr>
                        <w:t>Tiêu đề 1 hoặc gì đó</w:t>
                      </w:r>
                    </w:p>
                    <w:p w:rsidR="00455BED" w:rsidRPr="00771812" w:rsidRDefault="00455BED" w:rsidP="00455BED">
                      <w:pPr>
                        <w:rPr>
                          <w:color w:val="F84679"/>
                        </w:rPr>
                      </w:pPr>
                    </w:p>
                    <w:p w:rsidR="00455BED" w:rsidRPr="00771812" w:rsidRDefault="00455BED" w:rsidP="00455BED">
                      <w:pPr>
                        <w:rPr>
                          <w:color w:val="F84679"/>
                        </w:rPr>
                      </w:pPr>
                    </w:p>
                  </w:txbxContent>
                </v:textbox>
              </v:shape>
            </w:pict>
          </mc:Fallback>
        </mc:AlternateContent>
      </w:r>
      <w:r w:rsidR="00455BED" w:rsidRPr="00455BED">
        <w:rPr>
          <w:noProof/>
        </w:rPr>
        <mc:AlternateContent>
          <mc:Choice Requires="wps">
            <w:drawing>
              <wp:anchor distT="0" distB="0" distL="114300" distR="114300" simplePos="0" relativeHeight="251644416" behindDoc="0" locked="0" layoutInCell="1" allowOverlap="1" wp14:anchorId="7B5B50DF" wp14:editId="793A8002">
                <wp:simplePos x="0" y="0"/>
                <wp:positionH relativeFrom="column">
                  <wp:posOffset>-4191000</wp:posOffset>
                </wp:positionH>
                <wp:positionV relativeFrom="paragraph">
                  <wp:posOffset>1384935</wp:posOffset>
                </wp:positionV>
                <wp:extent cx="3164205" cy="450596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4205" cy="4505960"/>
                        </a:xfrm>
                        <a:prstGeom prst="rect">
                          <a:avLst/>
                        </a:prstGeom>
                        <a:noFill/>
                        <a:ln w="9525">
                          <a:noFill/>
                          <a:miter lim="800000"/>
                          <a:headEnd/>
                          <a:tailEnd/>
                        </a:ln>
                      </wps:spPr>
                      <wps:txb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p w:rsidR="00455BED" w:rsidRPr="00771812"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pPr>
                            <w:r w:rsidRPr="008C270F">
                              <w:rPr>
                                <w:rFonts w:ascii="Philosopher" w:hAnsi="Philosopher" w:cs="Times New Roman"/>
                                <w:sz w:val="30"/>
                                <w:szCs w:val="30"/>
                              </w:rPr>
                              <w:t>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Ghi cái gì đó Ghi cái gì đó Ghi cái gì.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B50DF" id="_x0000_s1067" type="#_x0000_t202" style="position:absolute;margin-left:-330pt;margin-top:109.05pt;width:249.15pt;height:35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" filled="f" stroked="f">
                <v:textbox>
                  <w:txbxContent>
                    <w:p w:rsidR="00455BED" w:rsidRPr="003A505C"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rPr>
                          <w:rFonts w:ascii="Philosopher" w:hAnsi="Philosopher" w:cs="Times New Roman"/>
                          <w:sz w:val="30"/>
                          <w:szCs w:val="30"/>
                        </w:rPr>
                      </w:pP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w:t>
                      </w:r>
                      <w:r>
                        <w:rPr>
                          <w:rFonts w:ascii="Philosopher" w:hAnsi="Philosopher" w:cs="Times New Roman"/>
                          <w:sz w:val="30"/>
                          <w:szCs w:val="30"/>
                        </w:rPr>
                        <w:t>.</w:t>
                      </w:r>
                    </w:p>
                    <w:p w:rsidR="00455BED" w:rsidRPr="00771812" w:rsidRDefault="00455BED" w:rsidP="00455BED">
                      <w:pPr>
                        <w:jc w:val="center"/>
                        <w:rPr>
                          <w:rFonts w:ascii="Philosopher" w:hAnsi="Philosopher" w:cs="Times New Roman"/>
                          <w:color w:val="FA769C"/>
                          <w:sz w:val="34"/>
                          <w:szCs w:val="34"/>
                        </w:rPr>
                      </w:pPr>
                      <w:r w:rsidRPr="003A505C">
                        <w:rPr>
                          <w:rFonts w:ascii="Philosopher" w:hAnsi="Philosopher" w:cs="Times New Roman"/>
                          <w:color w:val="FA769C"/>
                          <w:sz w:val="34"/>
                          <w:szCs w:val="34"/>
                        </w:rPr>
                        <w:t>Đề mục nhỏ hơn</w:t>
                      </w:r>
                    </w:p>
                    <w:p w:rsidR="00455BED" w:rsidRDefault="00455BED" w:rsidP="00455BED">
                      <w:pPr>
                        <w:jc w:val="both"/>
                      </w:pPr>
                      <w:r w:rsidRPr="008C270F">
                        <w:rPr>
                          <w:rFonts w:ascii="Philosopher" w:hAnsi="Philosopher" w:cs="Times New Roman"/>
                          <w:sz w:val="30"/>
                          <w:szCs w:val="30"/>
                        </w:rPr>
                        <w:t>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 Ghi cái gì đó Ghi cái gì đó Ghi cái gì đó</w:t>
                      </w:r>
                      <w:r>
                        <w:rPr>
                          <w:rFonts w:ascii="Philosopher" w:hAnsi="Philosopher" w:cs="Times New Roman"/>
                          <w:sz w:val="30"/>
                          <w:szCs w:val="30"/>
                        </w:rPr>
                        <w:t xml:space="preserve"> </w:t>
                      </w:r>
                      <w:r w:rsidRPr="008C270F">
                        <w:rPr>
                          <w:rFonts w:ascii="Philosopher" w:hAnsi="Philosopher" w:cs="Times New Roman"/>
                          <w:sz w:val="30"/>
                          <w:szCs w:val="30"/>
                        </w:rPr>
                        <w:t>Ghi cái gì đó Ghi cái gì đó Ghi cái gì đó</w:t>
                      </w:r>
                      <w:r>
                        <w:rPr>
                          <w:rFonts w:ascii="Philosopher" w:hAnsi="Philosopher" w:cs="Times New Roman"/>
                          <w:sz w:val="30"/>
                          <w:szCs w:val="30"/>
                        </w:rPr>
                        <w:t xml:space="preserve"> Ghi cái gì đó Ghi cái gì đó Ghi cái gì.</w:t>
                      </w:r>
                    </w:p>
                  </w:txbxContent>
                </v:textbox>
              </v:shape>
            </w:pict>
          </mc:Fallback>
        </mc:AlternateContent>
      </w:r>
      <w:r w:rsidR="00455BED" w:rsidRPr="00455BED">
        <w:rPr>
          <w:noProof/>
        </w:rPr>
        <mc:AlternateContent>
          <mc:Choice Requires="wps">
            <w:drawing>
              <wp:anchor distT="0" distB="0" distL="114300" distR="114300" simplePos="0" relativeHeight="251643392" behindDoc="0" locked="0" layoutInCell="1" allowOverlap="1" wp14:anchorId="544DB673" wp14:editId="445D3F01">
                <wp:simplePos x="0" y="0"/>
                <wp:positionH relativeFrom="column">
                  <wp:posOffset>-4180840</wp:posOffset>
                </wp:positionH>
                <wp:positionV relativeFrom="paragraph">
                  <wp:posOffset>747395</wp:posOffset>
                </wp:positionV>
                <wp:extent cx="3154680" cy="529590"/>
                <wp:effectExtent l="0" t="0" r="64770" b="60960"/>
                <wp:wrapNone/>
                <wp:docPr id="288" name="Rounded Rectangle 288"/>
                <wp:cNvGraphicFramePr/>
                <a:graphic xmlns:a="http://schemas.openxmlformats.org/drawingml/2006/main">
                  <a:graphicData uri="http://schemas.microsoft.com/office/word/2010/wordprocessingShape">
                    <wps:wsp>
                      <wps:cNvSpPr/>
                      <wps:spPr>
                        <a:xfrm>
                          <a:off x="0" y="0"/>
                          <a:ext cx="3154680" cy="529590"/>
                        </a:xfrm>
                        <a:prstGeom prst="roundRect">
                          <a:avLst>
                            <a:gd name="adj" fmla="val 35715"/>
                          </a:avLst>
                        </a:prstGeom>
                        <a:solidFill>
                          <a:srgbClr val="FFC4E4"/>
                        </a:solidFill>
                        <a:ln>
                          <a:noFill/>
                        </a:ln>
                        <a:effectLst>
                          <a:outerShdw dist="63500" dir="2400000" algn="ctr" rotWithShape="0">
                            <a:srgbClr val="F84679"/>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55BED" w:rsidRPr="003A505C" w:rsidRDefault="00455BED" w:rsidP="00455BED">
                            <w:pPr>
                              <w:jc w:val="center"/>
                              <w:rPr>
                                <w:rFonts w:ascii="SVN-Clementine" w:hAnsi="SVN-Clementine"/>
                                <w:color w:val="FA769C"/>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DB673" id="Rounded Rectangle 288" o:spid="_x0000_s1068" style="position:absolute;margin-left:-329.2pt;margin-top:58.85pt;width:248.4pt;height:4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" fillcolor="#ffc4e4" stroked="f" strokeweight="2pt">
                <v:shadow on="t" color="#f84679" offset="1.3512mm,1.1338mm"/>
                <v:textbox>
                  <w:txbxContent>
                    <w:p w:rsidR="00455BED" w:rsidRPr="003A505C" w:rsidRDefault="00455BED" w:rsidP="00455BED">
                      <w:pPr>
                        <w:jc w:val="center"/>
                        <w:rPr>
                          <w:rFonts w:ascii="SVN-Clementine" w:hAnsi="SVN-Clementine"/>
                          <w:color w:val="FA769C"/>
                          <w:sz w:val="44"/>
                          <w:szCs w:val="44"/>
                        </w:rPr>
                      </w:pPr>
                    </w:p>
                  </w:txbxContent>
                </v:textbox>
              </v:roundrect>
            </w:pict>
          </mc:Fallback>
        </mc:AlternateContent>
      </w:r>
    </w:p>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Pr="00CA7EE3" w:rsidRDefault="00CA7EE3" w:rsidP="00CA7EE3"/>
    <w:p w:rsidR="00CA7EE3" w:rsidRDefault="00CA7EE3" w:rsidP="00CA7EE3">
      <w:pPr>
        <w:jc w:val="both"/>
      </w:pPr>
    </w:p>
    <w:p w:rsidR="00CA7EE3" w:rsidRPr="00CA7EE3" w:rsidRDefault="00CA7EE3" w:rsidP="00CA7EE3">
      <w:pPr>
        <w:jc w:val="both"/>
        <w:rPr>
          <w:rFonts w:ascii="Philosopher" w:hAnsi="Philosopher" w:cs="Times New Roman"/>
        </w:rPr>
      </w:pPr>
      <w:r w:rsidRPr="00CA7EE3">
        <w:rPr>
          <w:rFonts w:ascii="Philosopher" w:hAnsi="Philosopher" w:cs="Times New Roman"/>
        </w:rPr>
        <w:t>Các bước để giải một bài toán trên máy tính: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Xác định bài toán</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Lựa chọn hoặc thiết kế thuật toán</w:t>
      </w:r>
    </w:p>
    <w:p w:rsidR="00CA7EE3" w:rsidRPr="00CA7EE3" w:rsidRDefault="00CA7EE3" w:rsidP="00CA7EE3">
      <w:pPr>
        <w:jc w:val="both"/>
        <w:rPr>
          <w:rFonts w:ascii="Philosopher" w:hAnsi="Philosopher" w:cs="Times New Roman"/>
        </w:rPr>
      </w:pPr>
      <w:r>
        <w:rPr>
          <w:rFonts w:ascii="Philosopher" w:hAnsi="Philosopher" w:cs="Times New Roman"/>
        </w:rPr>
        <w:t xml:space="preserve"> </w:t>
      </w:r>
      <w:r w:rsidRPr="00CA7EE3">
        <w:rPr>
          <w:rFonts w:ascii="Philosopher" w:hAnsi="Philosopher" w:cs="Times New Roman"/>
        </w:rPr>
        <w:t>+ Viết chương trình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Hiệu chỉnh</w:t>
      </w:r>
    </w:p>
    <w:p w:rsidR="00CA7EE3" w:rsidRPr="00CA7EE3" w:rsidRDefault="00CA7EE3" w:rsidP="00CA7EE3">
      <w:pPr>
        <w:jc w:val="both"/>
        <w:rPr>
          <w:rFonts w:ascii="Philosopher" w:hAnsi="Philosopher" w:cs="Times New Roman"/>
        </w:rPr>
      </w:pPr>
      <w:r w:rsidRPr="00CA7EE3">
        <w:rPr>
          <w:rFonts w:ascii="Philosopher" w:hAnsi="Philosopher" w:cs="Times New Roman"/>
        </w:rPr>
        <w:t xml:space="preserve"> + Viết tài liệu.</w:t>
      </w:r>
    </w:p>
    <w:p w:rsidR="00455BED" w:rsidRPr="00CA7EE3" w:rsidRDefault="00455BED" w:rsidP="00CA7EE3">
      <w:pPr>
        <w:tabs>
          <w:tab w:val="left" w:pos="2700"/>
        </w:tabs>
      </w:pPr>
    </w:p>
    <w:sectPr w:rsidR="00455BED" w:rsidRPr="00CA7EE3" w:rsidSect="003C7FC1">
      <w:type w:val="continuous"/>
      <w:pgSz w:w="16839" w:h="23814"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04A" w:rsidRDefault="0087704A" w:rsidP="00897267">
      <w:pPr>
        <w:spacing w:after="0" w:line="240" w:lineRule="auto"/>
      </w:pPr>
      <w:r>
        <w:separator/>
      </w:r>
    </w:p>
  </w:endnote>
  <w:endnote w:type="continuationSeparator" w:id="0">
    <w:p w:rsidR="0087704A" w:rsidRDefault="0087704A" w:rsidP="0089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hilosopher">
    <w:altName w:val="Courier New"/>
    <w:charset w:val="00"/>
    <w:family w:val="auto"/>
    <w:pitch w:val="variable"/>
    <w:sig w:usb0="20000207" w:usb1="00000000" w:usb2="00000000" w:usb3="00000000" w:csb0="0000011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VN-Clementine">
    <w:altName w:val="Arial"/>
    <w:panose1 w:val="00000000000000000000"/>
    <w:charset w:val="00"/>
    <w:family w:val="swiss"/>
    <w:notTrueType/>
    <w:pitch w:val="variable"/>
    <w:sig w:usb0="A00000AF" w:usb1="5000604B" w:usb2="00000000" w:usb3="00000000" w:csb0="00000093" w:csb1="00000000"/>
  </w:font>
  <w:font w:name="SVN-Jonitha Script">
    <w:panose1 w:val="00000000000000000000"/>
    <w:charset w:val="00"/>
    <w:family w:val="modern"/>
    <w:notTrueType/>
    <w:pitch w:val="variable"/>
    <w:sig w:usb0="00000003" w:usb1="1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04A" w:rsidRDefault="0087704A" w:rsidP="00897267">
      <w:pPr>
        <w:spacing w:after="0" w:line="240" w:lineRule="auto"/>
      </w:pPr>
      <w:r>
        <w:separator/>
      </w:r>
    </w:p>
  </w:footnote>
  <w:footnote w:type="continuationSeparator" w:id="0">
    <w:p w:rsidR="0087704A" w:rsidRDefault="0087704A" w:rsidP="00897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BF888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0pt;height:30pt" o:bullet="t">
        <v:imagedata r:id="rId1" o:title="Thiết kế không tên"/>
      </v:shape>
    </w:pict>
  </w:numPicBullet>
  <w:abstractNum w:abstractNumId="0" w15:restartNumberingAfterBreak="0">
    <w:nsid w:val="02F361F9"/>
    <w:multiLevelType w:val="multilevel"/>
    <w:tmpl w:val="927635F0"/>
    <w:styleLink w:val="Vitbi"/>
    <w:lvl w:ilvl="0">
      <w:start w:val="1"/>
      <w:numFmt w:val="upperRoman"/>
      <w:lvlText w:val="%1."/>
      <w:lvlJc w:val="left"/>
      <w:pPr>
        <w:ind w:left="1440" w:hanging="1080"/>
      </w:pPr>
      <w:rPr>
        <w:rFonts w:ascii="Philosopher" w:hAnsi="Philosopher" w:hint="default"/>
        <w:color w:val="FF0000"/>
        <w:sz w:val="44"/>
      </w:rPr>
    </w:lvl>
    <w:lvl w:ilvl="1">
      <w:start w:val="1"/>
      <w:numFmt w:val="lowerLetter"/>
      <w:lvlText w:val="%2."/>
      <w:lvlJc w:val="left"/>
      <w:pPr>
        <w:ind w:left="1440" w:hanging="360"/>
      </w:pPr>
      <w:rPr>
        <w:rFonts w:ascii="Philosopher" w:hAnsi="Philosopher"/>
        <w:b/>
        <w:i/>
        <w:color w:val="7030A0"/>
        <w:sz w:val="34"/>
      </w:rPr>
    </w:lvl>
    <w:lvl w:ilvl="2">
      <w:start w:val="1"/>
      <w:numFmt w:val="decimal"/>
      <w:lvlText w:val="%3."/>
      <w:lvlJc w:val="right"/>
      <w:pPr>
        <w:ind w:left="2160" w:hanging="180"/>
      </w:pPr>
      <w:rPr>
        <w:rFonts w:ascii="Philosopher" w:hAnsi="Philosopher"/>
        <w:color w:val="auto"/>
        <w:sz w:val="30"/>
      </w:rPr>
    </w:lvl>
    <w:lvl w:ilvl="3">
      <w:start w:val="1"/>
      <w:numFmt w:val="bullet"/>
      <w:lvlText w:val=""/>
      <w:lvlJc w:val="left"/>
      <w:pPr>
        <w:ind w:left="2880" w:hanging="360"/>
      </w:pPr>
      <w:rPr>
        <w:rFonts w:ascii="Wingdings" w:hAnsi="Wingdings" w:hint="default"/>
        <w:color w:val="984806" w:themeColor="accent6" w:themeShade="8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67941"/>
    <w:multiLevelType w:val="hybridMultilevel"/>
    <w:tmpl w:val="5CAEEA2A"/>
    <w:lvl w:ilvl="0" w:tplc="EBB64E7C">
      <w:start w:val="1"/>
      <w:numFmt w:val="bullet"/>
      <w:lvlText w:val="-"/>
      <w:lvlJc w:val="left"/>
      <w:pPr>
        <w:ind w:left="720" w:hanging="360"/>
      </w:pPr>
      <w:rPr>
        <w:rFonts w:ascii="Philosopher" w:eastAsiaTheme="minorHAnsi" w:hAnsi="Philosoph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EAC"/>
    <w:multiLevelType w:val="hybridMultilevel"/>
    <w:tmpl w:val="FF0071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120D5"/>
    <w:multiLevelType w:val="hybridMultilevel"/>
    <w:tmpl w:val="F58ED46E"/>
    <w:lvl w:ilvl="0" w:tplc="B36262E8">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11224FB"/>
    <w:multiLevelType w:val="hybridMultilevel"/>
    <w:tmpl w:val="532072EE"/>
    <w:lvl w:ilvl="0" w:tplc="85F2065A">
      <w:start w:val="1"/>
      <w:numFmt w:val="bullet"/>
      <w:lvlText w:val=""/>
      <w:lvlJc w:val="left"/>
      <w:pPr>
        <w:ind w:left="832" w:hanging="360"/>
      </w:pPr>
      <w:rPr>
        <w:rFonts w:ascii="Symbol" w:hAnsi="Symbol" w:hint="default"/>
        <w:color w:val="auto"/>
        <w:sz w:val="32"/>
        <w:szCs w:val="32"/>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154D56DE"/>
    <w:multiLevelType w:val="hybridMultilevel"/>
    <w:tmpl w:val="16369AE6"/>
    <w:lvl w:ilvl="0" w:tplc="DDFEDBEE">
      <w:start w:val="1"/>
      <w:numFmt w:val="lowerLetter"/>
      <w:lvlText w:val="%1."/>
      <w:lvlJc w:val="left"/>
      <w:pPr>
        <w:ind w:left="1800" w:hanging="720"/>
      </w:pPr>
      <w:rPr>
        <w:rFonts w:hint="default"/>
        <w:sz w:val="34"/>
        <w:szCs w:val="3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783E75"/>
    <w:multiLevelType w:val="hybridMultilevel"/>
    <w:tmpl w:val="854C1318"/>
    <w:lvl w:ilvl="0" w:tplc="EE06EC3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81052"/>
    <w:multiLevelType w:val="hybridMultilevel"/>
    <w:tmpl w:val="B3FE9378"/>
    <w:lvl w:ilvl="0" w:tplc="31AAD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B1068"/>
    <w:multiLevelType w:val="hybridMultilevel"/>
    <w:tmpl w:val="456CA2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B6327FB"/>
    <w:multiLevelType w:val="hybridMultilevel"/>
    <w:tmpl w:val="E0A6E058"/>
    <w:lvl w:ilvl="0" w:tplc="A36012B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0431"/>
    <w:multiLevelType w:val="hybridMultilevel"/>
    <w:tmpl w:val="9996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C7C08"/>
    <w:multiLevelType w:val="hybridMultilevel"/>
    <w:tmpl w:val="27F2D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B64BC"/>
    <w:multiLevelType w:val="hybridMultilevel"/>
    <w:tmpl w:val="9AC866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43FC9"/>
    <w:multiLevelType w:val="hybridMultilevel"/>
    <w:tmpl w:val="87AEB5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B379BC"/>
    <w:multiLevelType w:val="hybridMultilevel"/>
    <w:tmpl w:val="60FACF7E"/>
    <w:lvl w:ilvl="0" w:tplc="A984DBD6">
      <w:start w:val="1"/>
      <w:numFmt w:val="upp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B3986"/>
    <w:multiLevelType w:val="hybridMultilevel"/>
    <w:tmpl w:val="52668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367"/>
    <w:multiLevelType w:val="hybridMultilevel"/>
    <w:tmpl w:val="39E09174"/>
    <w:lvl w:ilvl="0" w:tplc="F0EAF76C">
      <w:start w:val="1"/>
      <w:numFmt w:val="lowerLetter"/>
      <w:lvlText w:val="%1."/>
      <w:lvlJc w:val="left"/>
      <w:pPr>
        <w:ind w:left="1440" w:hanging="1080"/>
      </w:pPr>
      <w:rPr>
        <w:rFonts w:ascii="Philosopher" w:eastAsiaTheme="minorHAnsi" w:hAnsi="Philosopher" w:cs="Times New Roman"/>
      </w:rPr>
    </w:lvl>
    <w:lvl w:ilvl="1" w:tplc="7C8465E0">
      <w:start w:val="1"/>
      <w:numFmt w:val="lowerLetter"/>
      <w:lvlText w:val="%2."/>
      <w:lvlJc w:val="left"/>
      <w:pPr>
        <w:ind w:left="360" w:hanging="360"/>
      </w:pPr>
      <w:rPr>
        <w:color w:val="7030A0"/>
        <w:sz w:val="34"/>
        <w:szCs w:val="34"/>
      </w:rPr>
    </w:lvl>
    <w:lvl w:ilvl="2" w:tplc="0409001B" w:tentative="1">
      <w:start w:val="1"/>
      <w:numFmt w:val="lowerRoman"/>
      <w:lvlText w:val="%3."/>
      <w:lvlJc w:val="right"/>
      <w:pPr>
        <w:ind w:left="2160" w:hanging="180"/>
      </w:pPr>
    </w:lvl>
    <w:lvl w:ilvl="3" w:tplc="04090009">
      <w:start w:val="1"/>
      <w:numFmt w:val="bullet"/>
      <w:lvlText w:val=""/>
      <w:lvlJc w:val="left"/>
      <w:pPr>
        <w:ind w:left="2880" w:hanging="360"/>
      </w:pPr>
      <w:rPr>
        <w:rFonts w:ascii="Wingdings" w:hAnsi="Wingdings" w:hint="default"/>
        <w:color w:val="984806" w:themeColor="accent6" w:themeShade="8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0007E"/>
    <w:multiLevelType w:val="hybridMultilevel"/>
    <w:tmpl w:val="BE463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F7A16"/>
    <w:multiLevelType w:val="hybridMultilevel"/>
    <w:tmpl w:val="C2D05490"/>
    <w:lvl w:ilvl="0" w:tplc="AC1C1A6A">
      <w:start w:val="1"/>
      <w:numFmt w:val="bullet"/>
      <w:lvlText w:val="-"/>
      <w:lvlJc w:val="left"/>
      <w:pPr>
        <w:ind w:left="720" w:hanging="360"/>
      </w:pPr>
      <w:rPr>
        <w:rFonts w:ascii="Philosopher" w:eastAsiaTheme="minorHAnsi" w:hAnsi="Philosophe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945A0"/>
    <w:multiLevelType w:val="hybridMultilevel"/>
    <w:tmpl w:val="EEEA1A3E"/>
    <w:lvl w:ilvl="0" w:tplc="A0EC24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C621F0"/>
    <w:multiLevelType w:val="hybridMultilevel"/>
    <w:tmpl w:val="61CE9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8A14B1"/>
    <w:multiLevelType w:val="hybridMultilevel"/>
    <w:tmpl w:val="E76479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41A7983"/>
    <w:multiLevelType w:val="hybridMultilevel"/>
    <w:tmpl w:val="CB1C73A4"/>
    <w:lvl w:ilvl="0" w:tplc="3B12AF94">
      <w:start w:val="1"/>
      <w:numFmt w:val="bullet"/>
      <w:lvlText w:val=""/>
      <w:lvlPicBulletId w:val="0"/>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82AA2"/>
    <w:multiLevelType w:val="hybridMultilevel"/>
    <w:tmpl w:val="16369AE6"/>
    <w:lvl w:ilvl="0" w:tplc="DDFEDBEE">
      <w:start w:val="1"/>
      <w:numFmt w:val="lowerLetter"/>
      <w:lvlText w:val="%1."/>
      <w:lvlJc w:val="left"/>
      <w:pPr>
        <w:ind w:left="720" w:hanging="720"/>
      </w:pPr>
      <w:rPr>
        <w:rFonts w:hint="default"/>
        <w:sz w:val="34"/>
        <w:szCs w:val="3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315C48"/>
    <w:multiLevelType w:val="hybridMultilevel"/>
    <w:tmpl w:val="19183674"/>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5" w15:restartNumberingAfterBreak="0">
    <w:nsid w:val="6E0E4F1D"/>
    <w:multiLevelType w:val="hybridMultilevel"/>
    <w:tmpl w:val="0A6A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33B3A"/>
    <w:multiLevelType w:val="hybridMultilevel"/>
    <w:tmpl w:val="F3640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E42C0"/>
    <w:multiLevelType w:val="hybridMultilevel"/>
    <w:tmpl w:val="16F040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74058"/>
    <w:multiLevelType w:val="hybridMultilevel"/>
    <w:tmpl w:val="B2529ED0"/>
    <w:lvl w:ilvl="0" w:tplc="771E2C8E">
      <w:numFmt w:val="bullet"/>
      <w:lvlText w:val="-"/>
      <w:lvlJc w:val="left"/>
      <w:pPr>
        <w:ind w:left="7110" w:hanging="360"/>
      </w:pPr>
      <w:rPr>
        <w:rFonts w:ascii="Philosopher" w:eastAsiaTheme="minorHAnsi" w:hAnsi="Philosopher" w:cstheme="minorBidi"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29" w15:restartNumberingAfterBreak="0">
    <w:nsid w:val="76A62087"/>
    <w:multiLevelType w:val="hybridMultilevel"/>
    <w:tmpl w:val="FE548C8C"/>
    <w:lvl w:ilvl="0" w:tplc="B7C46F4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93A34"/>
    <w:multiLevelType w:val="hybridMultilevel"/>
    <w:tmpl w:val="48E61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52615"/>
    <w:multiLevelType w:val="hybridMultilevel"/>
    <w:tmpl w:val="FB442B24"/>
    <w:lvl w:ilvl="0" w:tplc="31AAD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19"/>
  </w:num>
  <w:num w:numId="4">
    <w:abstractNumId w:val="5"/>
  </w:num>
  <w:num w:numId="5">
    <w:abstractNumId w:val="23"/>
  </w:num>
  <w:num w:numId="6">
    <w:abstractNumId w:val="9"/>
  </w:num>
  <w:num w:numId="7">
    <w:abstractNumId w:val="14"/>
  </w:num>
  <w:num w:numId="8">
    <w:abstractNumId w:val="18"/>
  </w:num>
  <w:num w:numId="9">
    <w:abstractNumId w:val="1"/>
  </w:num>
  <w:num w:numId="10">
    <w:abstractNumId w:val="16"/>
  </w:num>
  <w:num w:numId="11">
    <w:abstractNumId w:val="31"/>
  </w:num>
  <w:num w:numId="12">
    <w:abstractNumId w:val="7"/>
  </w:num>
  <w:num w:numId="13">
    <w:abstractNumId w:val="22"/>
  </w:num>
  <w:num w:numId="14">
    <w:abstractNumId w:val="28"/>
  </w:num>
  <w:num w:numId="15">
    <w:abstractNumId w:val="3"/>
  </w:num>
  <w:num w:numId="16">
    <w:abstractNumId w:val="27"/>
  </w:num>
  <w:num w:numId="17">
    <w:abstractNumId w:val="13"/>
  </w:num>
  <w:num w:numId="18">
    <w:abstractNumId w:val="24"/>
  </w:num>
  <w:num w:numId="19">
    <w:abstractNumId w:val="26"/>
  </w:num>
  <w:num w:numId="20">
    <w:abstractNumId w:val="30"/>
  </w:num>
  <w:num w:numId="21">
    <w:abstractNumId w:val="21"/>
  </w:num>
  <w:num w:numId="22">
    <w:abstractNumId w:val="8"/>
  </w:num>
  <w:num w:numId="23">
    <w:abstractNumId w:val="20"/>
  </w:num>
  <w:num w:numId="24">
    <w:abstractNumId w:val="12"/>
  </w:num>
  <w:num w:numId="25">
    <w:abstractNumId w:val="2"/>
  </w:num>
  <w:num w:numId="26">
    <w:abstractNumId w:val="11"/>
  </w:num>
  <w:num w:numId="27">
    <w:abstractNumId w:val="29"/>
  </w:num>
  <w:num w:numId="28">
    <w:abstractNumId w:val="6"/>
  </w:num>
  <w:num w:numId="29">
    <w:abstractNumId w:val="4"/>
  </w:num>
  <w:num w:numId="30">
    <w:abstractNumId w:val="17"/>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1D"/>
    <w:rsid w:val="00017F10"/>
    <w:rsid w:val="00080F1F"/>
    <w:rsid w:val="000954E6"/>
    <w:rsid w:val="000D038D"/>
    <w:rsid w:val="0013414A"/>
    <w:rsid w:val="00174F4E"/>
    <w:rsid w:val="001A0BB5"/>
    <w:rsid w:val="001A607B"/>
    <w:rsid w:val="001E2337"/>
    <w:rsid w:val="001F2B7F"/>
    <w:rsid w:val="00347833"/>
    <w:rsid w:val="00364C97"/>
    <w:rsid w:val="003A505C"/>
    <w:rsid w:val="003B2A12"/>
    <w:rsid w:val="003C2928"/>
    <w:rsid w:val="003C42F5"/>
    <w:rsid w:val="003C7FC1"/>
    <w:rsid w:val="00401B08"/>
    <w:rsid w:val="004029BE"/>
    <w:rsid w:val="004056A9"/>
    <w:rsid w:val="00440F08"/>
    <w:rsid w:val="00455BED"/>
    <w:rsid w:val="004C2129"/>
    <w:rsid w:val="005143B0"/>
    <w:rsid w:val="00542179"/>
    <w:rsid w:val="0057506D"/>
    <w:rsid w:val="005A6989"/>
    <w:rsid w:val="005A7D3D"/>
    <w:rsid w:val="005B7327"/>
    <w:rsid w:val="005C55CD"/>
    <w:rsid w:val="005E1F0F"/>
    <w:rsid w:val="006C02E1"/>
    <w:rsid w:val="006D62CB"/>
    <w:rsid w:val="00771812"/>
    <w:rsid w:val="007E05FB"/>
    <w:rsid w:val="00802C6B"/>
    <w:rsid w:val="0081702D"/>
    <w:rsid w:val="0087704A"/>
    <w:rsid w:val="00895E06"/>
    <w:rsid w:val="00897267"/>
    <w:rsid w:val="00907F4D"/>
    <w:rsid w:val="00936B4C"/>
    <w:rsid w:val="00950156"/>
    <w:rsid w:val="0097618D"/>
    <w:rsid w:val="00993218"/>
    <w:rsid w:val="009F0CA9"/>
    <w:rsid w:val="009F46B9"/>
    <w:rsid w:val="00A46496"/>
    <w:rsid w:val="00AA7E79"/>
    <w:rsid w:val="00AB137D"/>
    <w:rsid w:val="00AF2B7C"/>
    <w:rsid w:val="00B22DAA"/>
    <w:rsid w:val="00B73112"/>
    <w:rsid w:val="00B839F3"/>
    <w:rsid w:val="00B865A8"/>
    <w:rsid w:val="00BA341E"/>
    <w:rsid w:val="00C12659"/>
    <w:rsid w:val="00CA0829"/>
    <w:rsid w:val="00CA7EE3"/>
    <w:rsid w:val="00D029E2"/>
    <w:rsid w:val="00D14A03"/>
    <w:rsid w:val="00D26BF2"/>
    <w:rsid w:val="00D27649"/>
    <w:rsid w:val="00D307C8"/>
    <w:rsid w:val="00D47BA4"/>
    <w:rsid w:val="00D91BC2"/>
    <w:rsid w:val="00DA1D7A"/>
    <w:rsid w:val="00DD70B5"/>
    <w:rsid w:val="00E52D31"/>
    <w:rsid w:val="00E8071D"/>
    <w:rsid w:val="00EF09DF"/>
    <w:rsid w:val="00F10E17"/>
    <w:rsid w:val="00F224DD"/>
    <w:rsid w:val="00F30BE3"/>
    <w:rsid w:val="00F464F2"/>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4B7C6-782F-4D77-8E9D-CE56D755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itbi">
    <w:name w:val="Viết bài"/>
    <w:uiPriority w:val="99"/>
    <w:rsid w:val="000D038D"/>
    <w:pPr>
      <w:numPr>
        <w:numId w:val="1"/>
      </w:numPr>
    </w:pPr>
  </w:style>
  <w:style w:type="paragraph" w:styleId="ListParagraph">
    <w:name w:val="List Paragraph"/>
    <w:basedOn w:val="Normal"/>
    <w:uiPriority w:val="34"/>
    <w:qFormat/>
    <w:rsid w:val="00D307C8"/>
    <w:pPr>
      <w:ind w:left="720"/>
      <w:contextualSpacing/>
    </w:pPr>
  </w:style>
  <w:style w:type="paragraph" w:styleId="BalloonText">
    <w:name w:val="Balloon Text"/>
    <w:basedOn w:val="Normal"/>
    <w:link w:val="BalloonTextChar"/>
    <w:uiPriority w:val="99"/>
    <w:semiHidden/>
    <w:unhideWhenUsed/>
    <w:rsid w:val="005B7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27"/>
    <w:rPr>
      <w:rFonts w:ascii="Tahoma" w:hAnsi="Tahoma" w:cs="Tahoma"/>
      <w:sz w:val="16"/>
      <w:szCs w:val="16"/>
    </w:rPr>
  </w:style>
  <w:style w:type="paragraph" w:styleId="Header">
    <w:name w:val="header"/>
    <w:basedOn w:val="Normal"/>
    <w:link w:val="HeaderChar"/>
    <w:uiPriority w:val="99"/>
    <w:unhideWhenUsed/>
    <w:rsid w:val="0089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267"/>
  </w:style>
  <w:style w:type="paragraph" w:styleId="Footer">
    <w:name w:val="footer"/>
    <w:basedOn w:val="Normal"/>
    <w:link w:val="FooterChar"/>
    <w:uiPriority w:val="99"/>
    <w:unhideWhenUsed/>
    <w:rsid w:val="0089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267"/>
  </w:style>
  <w:style w:type="character" w:customStyle="1" w:styleId="fontstyle01">
    <w:name w:val="fontstyle01"/>
    <w:basedOn w:val="DefaultParagraphFont"/>
    <w:rsid w:val="00897267"/>
    <w:rPr>
      <w:rFonts w:ascii="Arial" w:hAnsi="Arial" w:cs="Arial" w:hint="default"/>
      <w:b w:val="0"/>
      <w:bCs w:val="0"/>
      <w:i w:val="0"/>
      <w:iCs w:val="0"/>
      <w:color w:val="000000"/>
      <w:sz w:val="28"/>
      <w:szCs w:val="28"/>
    </w:rPr>
  </w:style>
  <w:style w:type="paragraph" w:customStyle="1" w:styleId="Style1">
    <w:name w:val="Style1"/>
    <w:basedOn w:val="Normal"/>
    <w:link w:val="Style1Char"/>
    <w:qFormat/>
    <w:rsid w:val="00897267"/>
    <w:pPr>
      <w:jc w:val="center"/>
    </w:pPr>
    <w:rPr>
      <w:rFonts w:ascii="SVN-Clementine" w:hAnsi="SVN-Clementine"/>
      <w:b/>
      <w:color w:val="7030A0"/>
      <w:sz w:val="152"/>
      <w14:shadow w14:blurRad="50800" w14:dist="38100" w14:dir="2700000" w14:sx="100000" w14:sy="100000" w14:kx="0" w14:ky="0" w14:algn="tl">
        <w14:srgbClr w14:val="000000">
          <w14:alpha w14:val="60000"/>
        </w14:srgbClr>
      </w14:shadow>
      <w14:textOutline w14:w="3175" w14:cap="flat" w14:cmpd="sng" w14:algn="ctr">
        <w14:noFill/>
        <w14:prstDash w14:val="solid"/>
        <w14:round/>
      </w14:textOutline>
      <w14:textFill>
        <w14:gradFill>
          <w14:gsLst>
            <w14:gs w14:pos="0">
              <w14:srgbClr w14:val="7030A0"/>
            </w14:gs>
            <w14:gs w14:pos="42000">
              <w14:srgbClr w14:val="B900FA"/>
            </w14:gs>
            <w14:gs w14:pos="100000">
              <w14:schemeClr w14:val="accent1">
                <w14:tint w14:val="23500"/>
                <w14:satMod w14:val="160000"/>
              </w14:schemeClr>
            </w14:gs>
          </w14:gsLst>
          <w14:lin w14:ang="5400000" w14:scaled="0"/>
        </w14:gradFill>
      </w14:textFill>
    </w:rPr>
  </w:style>
  <w:style w:type="character" w:customStyle="1" w:styleId="Style1Char">
    <w:name w:val="Style1 Char"/>
    <w:basedOn w:val="DefaultParagraphFont"/>
    <w:link w:val="Style1"/>
    <w:rsid w:val="00897267"/>
    <w:rPr>
      <w:rFonts w:ascii="SVN-Clementine" w:hAnsi="SVN-Clementine"/>
      <w:b/>
      <w:color w:val="7030A0"/>
      <w:sz w:val="152"/>
      <w14:shadow w14:blurRad="50800" w14:dist="38100" w14:dir="2700000" w14:sx="100000" w14:sy="100000" w14:kx="0" w14:ky="0" w14:algn="tl">
        <w14:srgbClr w14:val="000000">
          <w14:alpha w14:val="60000"/>
        </w14:srgbClr>
      </w14:shadow>
      <w14:textOutline w14:w="3175" w14:cap="flat" w14:cmpd="sng" w14:algn="ctr">
        <w14:noFill/>
        <w14:prstDash w14:val="solid"/>
        <w14:round/>
      </w14:textOutline>
      <w14:textFill>
        <w14:gradFill>
          <w14:gsLst>
            <w14:gs w14:pos="0">
              <w14:srgbClr w14:val="7030A0"/>
            </w14:gs>
            <w14:gs w14:pos="42000">
              <w14:srgbClr w14:val="B900FA"/>
            </w14:gs>
            <w14:gs w14:pos="100000">
              <w14:schemeClr w14:val="accent1">
                <w14:tint w14:val="23500"/>
                <w14:satMod w14:val="160000"/>
              </w14:schemeClr>
            </w14:gs>
          </w14:gsLst>
          <w14:lin w14:ang="5400000" w14:scaled="0"/>
        </w14:gradFill>
      </w14:textFill>
    </w:rPr>
  </w:style>
  <w:style w:type="character" w:styleId="PlaceholderText">
    <w:name w:val="Placeholder Text"/>
    <w:basedOn w:val="DefaultParagraphFont"/>
    <w:uiPriority w:val="99"/>
    <w:semiHidden/>
    <w:rsid w:val="00DD70B5"/>
    <w:rPr>
      <w:color w:val="808080"/>
    </w:rPr>
  </w:style>
  <w:style w:type="character" w:styleId="Hyperlink">
    <w:name w:val="Hyperlink"/>
    <w:basedOn w:val="DefaultParagraphFont"/>
    <w:uiPriority w:val="99"/>
    <w:unhideWhenUsed/>
    <w:rsid w:val="009F46B9"/>
    <w:rPr>
      <w:color w:val="0000FF"/>
      <w:u w:val="single"/>
    </w:rPr>
  </w:style>
  <w:style w:type="character" w:styleId="FollowedHyperlink">
    <w:name w:val="FollowedHyperlink"/>
    <w:basedOn w:val="DefaultParagraphFont"/>
    <w:uiPriority w:val="99"/>
    <w:semiHidden/>
    <w:unhideWhenUsed/>
    <w:rsid w:val="00DA1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29935">
      <w:bodyDiv w:val="1"/>
      <w:marLeft w:val="0"/>
      <w:marRight w:val="0"/>
      <w:marTop w:val="0"/>
      <w:marBottom w:val="0"/>
      <w:divBdr>
        <w:top w:val="none" w:sz="0" w:space="0" w:color="auto"/>
        <w:left w:val="none" w:sz="0" w:space="0" w:color="auto"/>
        <w:bottom w:val="none" w:sz="0" w:space="0" w:color="auto"/>
        <w:right w:val="none" w:sz="0" w:space="0" w:color="auto"/>
      </w:divBdr>
      <w:divsChild>
        <w:div w:id="1730613372">
          <w:marLeft w:val="0"/>
          <w:marRight w:val="0"/>
          <w:marTop w:val="0"/>
          <w:marBottom w:val="0"/>
          <w:divBdr>
            <w:top w:val="none" w:sz="0" w:space="0" w:color="auto"/>
            <w:left w:val="none" w:sz="0" w:space="0" w:color="auto"/>
            <w:bottom w:val="none" w:sz="0" w:space="0" w:color="auto"/>
            <w:right w:val="none" w:sz="0" w:space="0" w:color="auto"/>
          </w:divBdr>
          <w:divsChild>
            <w:div w:id="193469381">
              <w:marLeft w:val="0"/>
              <w:marRight w:val="0"/>
              <w:marTop w:val="0"/>
              <w:marBottom w:val="0"/>
              <w:divBdr>
                <w:top w:val="none" w:sz="0" w:space="0" w:color="auto"/>
                <w:left w:val="none" w:sz="0" w:space="0" w:color="auto"/>
                <w:bottom w:val="none" w:sz="0" w:space="0" w:color="auto"/>
                <w:right w:val="none" w:sz="0" w:space="0" w:color="auto"/>
              </w:divBdr>
              <w:divsChild>
                <w:div w:id="375005720">
                  <w:marLeft w:val="0"/>
                  <w:marRight w:val="0"/>
                  <w:marTop w:val="0"/>
                  <w:marBottom w:val="0"/>
                  <w:divBdr>
                    <w:top w:val="none" w:sz="0" w:space="0" w:color="auto"/>
                    <w:left w:val="none" w:sz="0" w:space="0" w:color="auto"/>
                    <w:bottom w:val="none" w:sz="0" w:space="0" w:color="auto"/>
                    <w:right w:val="none" w:sz="0" w:space="0" w:color="auto"/>
                  </w:divBdr>
                  <w:divsChild>
                    <w:div w:id="620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49145">
          <w:marLeft w:val="0"/>
          <w:marRight w:val="0"/>
          <w:marTop w:val="0"/>
          <w:marBottom w:val="0"/>
          <w:divBdr>
            <w:top w:val="none" w:sz="0" w:space="0" w:color="auto"/>
            <w:left w:val="none" w:sz="0" w:space="0" w:color="auto"/>
            <w:bottom w:val="none" w:sz="0" w:space="0" w:color="auto"/>
            <w:right w:val="none" w:sz="0" w:space="0" w:color="auto"/>
          </w:divBdr>
          <w:divsChild>
            <w:div w:id="1471902496">
              <w:marLeft w:val="0"/>
              <w:marRight w:val="0"/>
              <w:marTop w:val="0"/>
              <w:marBottom w:val="0"/>
              <w:divBdr>
                <w:top w:val="none" w:sz="0" w:space="0" w:color="auto"/>
                <w:left w:val="none" w:sz="0" w:space="0" w:color="auto"/>
                <w:bottom w:val="none" w:sz="0" w:space="0" w:color="auto"/>
                <w:right w:val="none" w:sz="0" w:space="0" w:color="auto"/>
              </w:divBdr>
              <w:divsChild>
                <w:div w:id="72705644">
                  <w:marLeft w:val="0"/>
                  <w:marRight w:val="0"/>
                  <w:marTop w:val="0"/>
                  <w:marBottom w:val="0"/>
                  <w:divBdr>
                    <w:top w:val="none" w:sz="0" w:space="0" w:color="auto"/>
                    <w:left w:val="none" w:sz="0" w:space="0" w:color="auto"/>
                    <w:bottom w:val="none" w:sz="0" w:space="0" w:color="auto"/>
                    <w:right w:val="none" w:sz="0" w:space="0" w:color="auto"/>
                  </w:divBdr>
                  <w:divsChild>
                    <w:div w:id="627666455">
                      <w:marLeft w:val="0"/>
                      <w:marRight w:val="0"/>
                      <w:marTop w:val="0"/>
                      <w:marBottom w:val="0"/>
                      <w:divBdr>
                        <w:top w:val="none" w:sz="0" w:space="0" w:color="auto"/>
                        <w:left w:val="none" w:sz="0" w:space="0" w:color="auto"/>
                        <w:bottom w:val="none" w:sz="0" w:space="0" w:color="auto"/>
                        <w:right w:val="none" w:sz="0" w:space="0" w:color="auto"/>
                      </w:divBdr>
                      <w:divsChild>
                        <w:div w:id="3176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04364">
      <w:bodyDiv w:val="1"/>
      <w:marLeft w:val="0"/>
      <w:marRight w:val="0"/>
      <w:marTop w:val="0"/>
      <w:marBottom w:val="0"/>
      <w:divBdr>
        <w:top w:val="none" w:sz="0" w:space="0" w:color="auto"/>
        <w:left w:val="none" w:sz="0" w:space="0" w:color="auto"/>
        <w:bottom w:val="none" w:sz="0" w:space="0" w:color="auto"/>
        <w:right w:val="none" w:sz="0" w:space="0" w:color="auto"/>
      </w:divBdr>
      <w:divsChild>
        <w:div w:id="226764265">
          <w:marLeft w:val="0"/>
          <w:marRight w:val="0"/>
          <w:marTop w:val="0"/>
          <w:marBottom w:val="0"/>
          <w:divBdr>
            <w:top w:val="none" w:sz="0" w:space="0" w:color="auto"/>
            <w:left w:val="none" w:sz="0" w:space="0" w:color="auto"/>
            <w:bottom w:val="none" w:sz="0" w:space="0" w:color="auto"/>
            <w:right w:val="none" w:sz="0" w:space="0" w:color="auto"/>
          </w:divBdr>
          <w:divsChild>
            <w:div w:id="62682447">
              <w:marLeft w:val="0"/>
              <w:marRight w:val="0"/>
              <w:marTop w:val="0"/>
              <w:marBottom w:val="0"/>
              <w:divBdr>
                <w:top w:val="none" w:sz="0" w:space="0" w:color="auto"/>
                <w:left w:val="none" w:sz="0" w:space="0" w:color="auto"/>
                <w:bottom w:val="none" w:sz="0" w:space="0" w:color="auto"/>
                <w:right w:val="none" w:sz="0" w:space="0" w:color="auto"/>
              </w:divBdr>
              <w:divsChild>
                <w:div w:id="176390120">
                  <w:marLeft w:val="0"/>
                  <w:marRight w:val="0"/>
                  <w:marTop w:val="0"/>
                  <w:marBottom w:val="0"/>
                  <w:divBdr>
                    <w:top w:val="none" w:sz="0" w:space="0" w:color="auto"/>
                    <w:left w:val="none" w:sz="0" w:space="0" w:color="auto"/>
                    <w:bottom w:val="none" w:sz="0" w:space="0" w:color="auto"/>
                    <w:right w:val="none" w:sz="0" w:space="0" w:color="auto"/>
                  </w:divBdr>
                  <w:divsChild>
                    <w:div w:id="12140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128">
          <w:marLeft w:val="0"/>
          <w:marRight w:val="0"/>
          <w:marTop w:val="0"/>
          <w:marBottom w:val="0"/>
          <w:divBdr>
            <w:top w:val="none" w:sz="0" w:space="0" w:color="auto"/>
            <w:left w:val="none" w:sz="0" w:space="0" w:color="auto"/>
            <w:bottom w:val="none" w:sz="0" w:space="0" w:color="auto"/>
            <w:right w:val="none" w:sz="0" w:space="0" w:color="auto"/>
          </w:divBdr>
          <w:divsChild>
            <w:div w:id="770779473">
              <w:marLeft w:val="0"/>
              <w:marRight w:val="0"/>
              <w:marTop w:val="0"/>
              <w:marBottom w:val="0"/>
              <w:divBdr>
                <w:top w:val="none" w:sz="0" w:space="0" w:color="auto"/>
                <w:left w:val="none" w:sz="0" w:space="0" w:color="auto"/>
                <w:bottom w:val="none" w:sz="0" w:space="0" w:color="auto"/>
                <w:right w:val="none" w:sz="0" w:space="0" w:color="auto"/>
              </w:divBdr>
              <w:divsChild>
                <w:div w:id="1653827956">
                  <w:marLeft w:val="0"/>
                  <w:marRight w:val="0"/>
                  <w:marTop w:val="0"/>
                  <w:marBottom w:val="0"/>
                  <w:divBdr>
                    <w:top w:val="none" w:sz="0" w:space="0" w:color="auto"/>
                    <w:left w:val="none" w:sz="0" w:space="0" w:color="auto"/>
                    <w:bottom w:val="none" w:sz="0" w:space="0" w:color="auto"/>
                    <w:right w:val="none" w:sz="0" w:space="0" w:color="auto"/>
                  </w:divBdr>
                  <w:divsChild>
                    <w:div w:id="1135222081">
                      <w:marLeft w:val="0"/>
                      <w:marRight w:val="0"/>
                      <w:marTop w:val="0"/>
                      <w:marBottom w:val="0"/>
                      <w:divBdr>
                        <w:top w:val="none" w:sz="0" w:space="0" w:color="auto"/>
                        <w:left w:val="none" w:sz="0" w:space="0" w:color="auto"/>
                        <w:bottom w:val="none" w:sz="0" w:space="0" w:color="auto"/>
                        <w:right w:val="none" w:sz="0" w:space="0" w:color="auto"/>
                      </w:divBdr>
                      <w:divsChild>
                        <w:div w:id="7138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224;u%20h&#7891;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Màu hồng</Template>
  <TotalTime>0</TotalTime>
  <Pages>3</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2021-11-11T15:52:00Z</dcterms:created>
  <dcterms:modified xsi:type="dcterms:W3CDTF">2021-11-11T15:52:00Z</dcterms:modified>
</cp:coreProperties>
</file>